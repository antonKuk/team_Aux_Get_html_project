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03FB33E" w14:textId="77777777" w:rsidTr="001E0877">
        <w:tc>
          <w:tcPr>
            <w:tcW w:w="7650" w:type="dxa"/>
          </w:tcPr>
          <w:p w14:paraId="79B2CCFE" w14:textId="77777777" w:rsidR="002B2D13" w:rsidRPr="00D60069" w:rsidRDefault="00CC2397">
            <w:pPr>
              <w:pStyle w:val="Title"/>
            </w:pPr>
            <w:sdt>
              <w:sdtPr>
                <w:id w:val="-1086378735"/>
                <w:placeholder>
                  <w:docPart w:val="A09D7AFF60C646A098DB68727C271D0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5B6F2E7F" w14:textId="6A40BBC6" w:rsidR="00D62E01" w:rsidRPr="00D60069" w:rsidRDefault="0076376C">
            <w:pPr>
              <w:pStyle w:val="Heading3"/>
            </w:pPr>
            <w:r>
              <w:t>23 May 2022</w:t>
            </w:r>
          </w:p>
          <w:p w14:paraId="5357B2A6" w14:textId="1520795D" w:rsidR="00D62E01" w:rsidRPr="00D60069" w:rsidRDefault="0076376C">
            <w:pPr>
              <w:pStyle w:val="Heading3"/>
            </w:pPr>
            <w:r>
              <w:t>3:30pm – 4:30pm</w:t>
            </w:r>
          </w:p>
          <w:p w14:paraId="666D7573" w14:textId="62D444D2" w:rsidR="002B2D13" w:rsidRPr="00D60069" w:rsidRDefault="0076376C" w:rsidP="00D62E01">
            <w:pPr>
              <w:pStyle w:val="Heading3"/>
            </w:pPr>
            <w:r>
              <w:t>Online via MS Teams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0F18AD6F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EAA2E331788D4CA9B9CF8FAFA8B848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76CC0BAA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CE8772A" w14:textId="7185D9E4" w:rsidR="002B2D13" w:rsidRPr="00D60069" w:rsidRDefault="0076376C" w:rsidP="00D60069">
            <w:pPr>
              <w:spacing w:after="80"/>
            </w:pPr>
            <w:r>
              <w:t>George Tongariro</w:t>
            </w:r>
          </w:p>
        </w:tc>
        <w:tc>
          <w:tcPr>
            <w:tcW w:w="1779" w:type="dxa"/>
            <w:tcMar>
              <w:top w:w="144" w:type="dxa"/>
            </w:tcMar>
          </w:tcPr>
          <w:p w14:paraId="4D304A38" w14:textId="77777777" w:rsidR="002B2D13" w:rsidRPr="00D60069" w:rsidRDefault="00CC2397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65CE306250E643838552D363908E66F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509C1684" w14:textId="72B8E37D" w:rsidR="002B2D13" w:rsidRPr="00D60069" w:rsidRDefault="0076376C" w:rsidP="00D60069">
            <w:pPr>
              <w:spacing w:after="80"/>
            </w:pPr>
            <w:r>
              <w:t>Initial Meeting</w:t>
            </w:r>
          </w:p>
        </w:tc>
      </w:tr>
      <w:tr w:rsidR="002B2D13" w:rsidRPr="00D60069" w14:paraId="0C3448BB" w14:textId="77777777" w:rsidTr="00660EF4">
        <w:sdt>
          <w:sdtPr>
            <w:id w:val="-906145096"/>
            <w:placeholder>
              <w:docPart w:val="29549DB91C6F4AD0B0CDDF1D52340E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40C228E2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73A72A5C" w14:textId="2C290AD8" w:rsidR="002B2D13" w:rsidRPr="00D60069" w:rsidRDefault="0076376C" w:rsidP="00D60069">
            <w:pPr>
              <w:spacing w:after="80"/>
            </w:pPr>
            <w:r>
              <w:t>George Tongariro</w:t>
            </w:r>
          </w:p>
        </w:tc>
        <w:tc>
          <w:tcPr>
            <w:tcW w:w="1779" w:type="dxa"/>
          </w:tcPr>
          <w:p w14:paraId="6F10F777" w14:textId="77777777" w:rsidR="002B2D13" w:rsidRPr="00D60069" w:rsidRDefault="00CC2397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D858F0F1FEE2457D87DB801E870BBCB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8F28DBB" w14:textId="28EDD476" w:rsidR="002B2D13" w:rsidRPr="00D60069" w:rsidRDefault="00451B63" w:rsidP="00D60069">
            <w:pPr>
              <w:spacing w:after="80"/>
            </w:pPr>
            <w:r>
              <w:t>-</w:t>
            </w:r>
          </w:p>
        </w:tc>
      </w:tr>
      <w:tr w:rsidR="002B2D13" w:rsidRPr="00D60069" w14:paraId="0EA747AD" w14:textId="77777777" w:rsidTr="00660EF4">
        <w:tc>
          <w:tcPr>
            <w:tcW w:w="1946" w:type="dxa"/>
          </w:tcPr>
          <w:p w14:paraId="4CD6E2E8" w14:textId="77777777" w:rsidR="002B2D13" w:rsidRPr="00D60069" w:rsidRDefault="00CC2397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4324359E4C7842F6A842A692F4257DF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ACBC83A" w14:textId="493E7E39" w:rsidR="002B2D13" w:rsidRPr="00D60069" w:rsidRDefault="00102CF7" w:rsidP="00D60069">
            <w:pPr>
              <w:spacing w:after="80"/>
            </w:pPr>
            <w:r>
              <w:t>N/A</w:t>
            </w:r>
          </w:p>
        </w:tc>
        <w:tc>
          <w:tcPr>
            <w:tcW w:w="1779" w:type="dxa"/>
          </w:tcPr>
          <w:p w14:paraId="26CD5321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2DFAEEC8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607A6BD9" w14:textId="77777777" w:rsidTr="00E048B4">
        <w:tc>
          <w:tcPr>
            <w:tcW w:w="1980" w:type="dxa"/>
            <w:tcMar>
              <w:top w:w="144" w:type="dxa"/>
            </w:tcMar>
          </w:tcPr>
          <w:p w14:paraId="4275633B" w14:textId="77777777" w:rsidR="002B2D13" w:rsidRPr="00D60069" w:rsidRDefault="00CC2397">
            <w:pPr>
              <w:pStyle w:val="Heading2"/>
            </w:pPr>
            <w:sdt>
              <w:sdtPr>
                <w:id w:val="1643469904"/>
                <w:placeholder>
                  <w:docPart w:val="FEDFD953DDFD4600A79620CB89A4780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2C6CAECB" w14:textId="1002F347" w:rsidR="002B2D13" w:rsidRPr="00D60069" w:rsidRDefault="00102CF7" w:rsidP="00D62E01">
            <w:r>
              <w:t>Aux, George Tongariro</w:t>
            </w:r>
          </w:p>
        </w:tc>
      </w:tr>
      <w:tr w:rsidR="002B2D13" w:rsidRPr="00D60069" w14:paraId="19270AF4" w14:textId="77777777" w:rsidTr="00E048B4">
        <w:tc>
          <w:tcPr>
            <w:tcW w:w="1980" w:type="dxa"/>
          </w:tcPr>
          <w:p w14:paraId="53885652" w14:textId="77777777" w:rsidR="002B2D13" w:rsidRPr="00D60069" w:rsidRDefault="00CC2397">
            <w:pPr>
              <w:pStyle w:val="Heading2"/>
            </w:pPr>
            <w:sdt>
              <w:sdtPr>
                <w:id w:val="-1255275818"/>
                <w:placeholder>
                  <w:docPart w:val="39BE7088A1984488A01F087FC553FDE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3064769C" w14:textId="6FEC9853" w:rsidR="002B2D13" w:rsidRPr="00D60069" w:rsidRDefault="0076376C">
            <w:r>
              <w:t>N/A</w:t>
            </w:r>
          </w:p>
        </w:tc>
      </w:tr>
      <w:tr w:rsidR="002B2D13" w:rsidRPr="00D60069" w14:paraId="621B5975" w14:textId="77777777" w:rsidTr="00E048B4">
        <w:tc>
          <w:tcPr>
            <w:tcW w:w="1980" w:type="dxa"/>
          </w:tcPr>
          <w:p w14:paraId="09DBE2AC" w14:textId="77777777" w:rsidR="002B2D13" w:rsidRPr="00D60069" w:rsidRDefault="00CC2397">
            <w:pPr>
              <w:pStyle w:val="Heading2"/>
            </w:pPr>
            <w:sdt>
              <w:sdtPr>
                <w:id w:val="681237791"/>
                <w:placeholder>
                  <w:docPart w:val="92B95DCD5C734396913C069B7B12FD5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5393A485" w14:textId="41FA0FC5" w:rsidR="002B2D13" w:rsidRPr="00D60069" w:rsidRDefault="0076376C" w:rsidP="00D62E01">
            <w:r>
              <w:t>N/A</w:t>
            </w:r>
          </w:p>
        </w:tc>
      </w:tr>
    </w:tbl>
    <w:sdt>
      <w:sdtPr>
        <w:id w:val="-2901889"/>
        <w:placeholder>
          <w:docPart w:val="1EF3F5BA3AC44436ADCEB265802DD937"/>
        </w:placeholder>
        <w:temporary/>
        <w:showingPlcHdr/>
        <w15:appearance w15:val="hidden"/>
      </w:sdtPr>
      <w:sdtEndPr/>
      <w:sdtContent>
        <w:p w14:paraId="4E43C0DC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6D3F6276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84A8C38" w14:textId="77777777" w:rsidR="002B2D13" w:rsidRPr="00D60069" w:rsidRDefault="00CC2397">
            <w:pPr>
              <w:pStyle w:val="Heading2"/>
            </w:pPr>
            <w:sdt>
              <w:sdtPr>
                <w:id w:val="90904773"/>
                <w:placeholder>
                  <w:docPart w:val="B8AFFB0893B34FA3939572D5E2AA1EE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EF20114" w14:textId="5B3E19CD" w:rsidR="002B2D13" w:rsidRPr="00D60069" w:rsidRDefault="00102CF7">
            <w:r>
              <w:t>Project</w:t>
            </w:r>
          </w:p>
        </w:tc>
        <w:tc>
          <w:tcPr>
            <w:tcW w:w="1324" w:type="dxa"/>
          </w:tcPr>
          <w:p w14:paraId="25205A12" w14:textId="77777777" w:rsidR="002B2D13" w:rsidRPr="00D60069" w:rsidRDefault="00CC2397">
            <w:pPr>
              <w:pStyle w:val="Heading2"/>
            </w:pPr>
            <w:sdt>
              <w:sdtPr>
                <w:id w:val="1737199064"/>
                <w:placeholder>
                  <w:docPart w:val="91BA7174EBF54C21AD31F6A5FBD7087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52C3D7A" w14:textId="603B09FD" w:rsidR="002B2D13" w:rsidRPr="00D60069" w:rsidRDefault="00102CF7">
            <w:r>
              <w:t>George Tongariro</w:t>
            </w:r>
          </w:p>
        </w:tc>
      </w:tr>
    </w:tbl>
    <w:p w14:paraId="33B12D59" w14:textId="77777777" w:rsidR="002B2D13" w:rsidRPr="00D60069" w:rsidRDefault="00CC2397">
      <w:pPr>
        <w:pStyle w:val="Heading4"/>
      </w:pPr>
      <w:sdt>
        <w:sdtPr>
          <w:id w:val="-391195506"/>
          <w:placeholder>
            <w:docPart w:val="FDAFB403CE644D43B4E089182A9C84DC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2F257923" w14:textId="76839017" w:rsidR="002B2D13" w:rsidRDefault="00102CF7">
      <w:r>
        <w:t>Android Phone App</w:t>
      </w:r>
    </w:p>
    <w:p w14:paraId="4BCFBA15" w14:textId="77777777" w:rsidR="00102CF7" w:rsidRDefault="00102CF7" w:rsidP="00102CF7">
      <w:r>
        <w:t>Timeframe: 30</w:t>
      </w:r>
      <w:r w:rsidRPr="00220EA2">
        <w:rPr>
          <w:vertAlign w:val="superscript"/>
        </w:rPr>
        <w:t>th</w:t>
      </w:r>
      <w:r>
        <w:t xml:space="preserve"> May to 30</w:t>
      </w:r>
      <w:r w:rsidRPr="00220EA2">
        <w:rPr>
          <w:vertAlign w:val="superscript"/>
        </w:rPr>
        <w:t>th</w:t>
      </w:r>
      <w:r>
        <w:t xml:space="preserve"> October</w:t>
      </w:r>
    </w:p>
    <w:p w14:paraId="7B228986" w14:textId="5E9B036E" w:rsidR="00102CF7" w:rsidRDefault="00102CF7" w:rsidP="00102CF7">
      <w:r>
        <w:t xml:space="preserve">Budget: $100,000 </w:t>
      </w:r>
    </w:p>
    <w:p w14:paraId="63B48CED" w14:textId="77777777" w:rsidR="009F34AF" w:rsidRDefault="00102CF7" w:rsidP="00102CF7">
      <w:r>
        <w:t xml:space="preserve">This app needs: </w:t>
      </w:r>
    </w:p>
    <w:p w14:paraId="04E51416" w14:textId="5C23BF14" w:rsidR="00102CF7" w:rsidRDefault="00102CF7" w:rsidP="009F34AF">
      <w:pPr>
        <w:pStyle w:val="ListParagraph"/>
        <w:numPr>
          <w:ilvl w:val="0"/>
          <w:numId w:val="7"/>
        </w:numPr>
      </w:pPr>
      <w:r>
        <w:t xml:space="preserve">Teaches </w:t>
      </w:r>
      <w:r w:rsidR="00E11DC0">
        <w:t>HTML</w:t>
      </w:r>
      <w:r>
        <w:t xml:space="preserve"> code</w:t>
      </w:r>
    </w:p>
    <w:p w14:paraId="63404F3B" w14:textId="77777777" w:rsidR="00102CF7" w:rsidRDefault="00102CF7" w:rsidP="009F34AF">
      <w:pPr>
        <w:pStyle w:val="ListParagraph"/>
        <w:numPr>
          <w:ilvl w:val="0"/>
          <w:numId w:val="7"/>
        </w:numPr>
      </w:pPr>
      <w:r>
        <w:t>Basic concepts, moves on to intermediate concepts later</w:t>
      </w:r>
    </w:p>
    <w:p w14:paraId="352C6FF6" w14:textId="77777777" w:rsidR="00102CF7" w:rsidRDefault="00102CF7" w:rsidP="009F34AF">
      <w:pPr>
        <w:pStyle w:val="ListParagraph"/>
        <w:numPr>
          <w:ilvl w:val="0"/>
          <w:numId w:val="7"/>
        </w:numPr>
      </w:pPr>
      <w:r>
        <w:t>Logo</w:t>
      </w:r>
    </w:p>
    <w:p w14:paraId="04D00EEE" w14:textId="77777777" w:rsidR="00102CF7" w:rsidRDefault="00102CF7" w:rsidP="009F34AF">
      <w:pPr>
        <w:pStyle w:val="ListParagraph"/>
        <w:numPr>
          <w:ilvl w:val="0"/>
          <w:numId w:val="7"/>
        </w:numPr>
      </w:pPr>
      <w:r>
        <w:t>Home page</w:t>
      </w:r>
    </w:p>
    <w:p w14:paraId="3CD97CC7" w14:textId="77777777" w:rsidR="00102CF7" w:rsidRDefault="00102CF7" w:rsidP="009F34AF">
      <w:pPr>
        <w:pStyle w:val="ListParagraph"/>
        <w:numPr>
          <w:ilvl w:val="0"/>
          <w:numId w:val="7"/>
        </w:numPr>
      </w:pPr>
      <w:r>
        <w:t>Learning concepts pages</w:t>
      </w:r>
    </w:p>
    <w:p w14:paraId="7E94C098" w14:textId="7DBA6755" w:rsidR="00102CF7" w:rsidRDefault="00102CF7" w:rsidP="009F34AF">
      <w:pPr>
        <w:pStyle w:val="ListParagraph"/>
        <w:numPr>
          <w:ilvl w:val="0"/>
          <w:numId w:val="7"/>
        </w:numPr>
      </w:pPr>
      <w:r>
        <w:t>Place where people can try their code out – like W3Schools</w:t>
      </w:r>
    </w:p>
    <w:p w14:paraId="731B326B" w14:textId="0D693ECF" w:rsidR="009F34AF" w:rsidRDefault="009F34AF" w:rsidP="009F34AF">
      <w:pPr>
        <w:pStyle w:val="ListParagraph"/>
        <w:numPr>
          <w:ilvl w:val="0"/>
          <w:numId w:val="7"/>
        </w:numPr>
      </w:pPr>
      <w:r>
        <w:t>English only</w:t>
      </w:r>
    </w:p>
    <w:p w14:paraId="199B33AA" w14:textId="15954CF5" w:rsidR="009F34AF" w:rsidRDefault="009F34AF" w:rsidP="009F34AF">
      <w:pPr>
        <w:pStyle w:val="ListParagraph"/>
        <w:numPr>
          <w:ilvl w:val="0"/>
          <w:numId w:val="7"/>
        </w:numPr>
      </w:pPr>
      <w:r>
        <w:t>Android phone only – not for android tablets</w:t>
      </w:r>
    </w:p>
    <w:p w14:paraId="3644854B" w14:textId="2FE3576D" w:rsidR="009F34AF" w:rsidRDefault="009F34AF" w:rsidP="009F34AF">
      <w:r>
        <w:t>We need to produce mock-ups</w:t>
      </w:r>
    </w:p>
    <w:p w14:paraId="204FC02F" w14:textId="77777777" w:rsidR="009F34AF" w:rsidRDefault="009F34AF" w:rsidP="009F34AF">
      <w:r>
        <w:t>Show design of the app</w:t>
      </w:r>
    </w:p>
    <w:p w14:paraId="2E8C9B19" w14:textId="77777777" w:rsidR="009F34AF" w:rsidRDefault="009F34AF" w:rsidP="009F34AF">
      <w:r>
        <w:t>Produce concepts</w:t>
      </w:r>
    </w:p>
    <w:p w14:paraId="7BDF6DD8" w14:textId="2BAD9369" w:rsidR="00102CF7" w:rsidRDefault="00102CF7" w:rsidP="00102CF7"/>
    <w:p w14:paraId="4BA50A55" w14:textId="77777777" w:rsidR="002B2D13" w:rsidRPr="00D60069" w:rsidRDefault="00CC2397">
      <w:pPr>
        <w:pStyle w:val="Heading4"/>
      </w:pPr>
      <w:sdt>
        <w:sdtPr>
          <w:id w:val="1574465788"/>
          <w:placeholder>
            <w:docPart w:val="75748AED2F214B63B720E2ACFE44FB08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sdt>
      <w:sdtPr>
        <w:id w:val="-1653514351"/>
        <w:placeholder>
          <w:docPart w:val="CDB05D917ED94A5699AD7CD77357D424"/>
        </w:placeholder>
        <w:temporary/>
        <w:showingPlcHdr/>
        <w15:appearance w15:val="hidden"/>
      </w:sdtPr>
      <w:sdtEndPr/>
      <w:sdtContent>
        <w:p w14:paraId="158A37D2" w14:textId="77777777" w:rsidR="002B2D13" w:rsidRPr="00D60069" w:rsidRDefault="006344A8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36776C5C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28C3E11" w14:textId="77777777" w:rsidR="002B2D13" w:rsidRPr="00660EF4" w:rsidRDefault="00CC2397" w:rsidP="00660EF4">
            <w:sdt>
              <w:sdtPr>
                <w:id w:val="-1717032099"/>
                <w:placeholder>
                  <w:docPart w:val="2E513188EA58450EB572EAE8F26343E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935F6A9" w14:textId="77777777" w:rsidR="002B2D13" w:rsidRPr="00660EF4" w:rsidRDefault="00CC2397" w:rsidP="00660EF4">
            <w:sdt>
              <w:sdtPr>
                <w:id w:val="-319821758"/>
                <w:placeholder>
                  <w:docPart w:val="78A41742757F4D50A0B2B58626FFD1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764454D5" w14:textId="77777777" w:rsidR="002B2D13" w:rsidRPr="00660EF4" w:rsidRDefault="00CC2397" w:rsidP="00660EF4">
            <w:sdt>
              <w:sdtPr>
                <w:id w:val="433413345"/>
                <w:placeholder>
                  <w:docPart w:val="F735929B892A45DFA93070DEAA9D65C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3DD72D7A" w14:textId="77777777" w:rsidTr="00660EF4">
        <w:tc>
          <w:tcPr>
            <w:tcW w:w="5310" w:type="dxa"/>
          </w:tcPr>
          <w:p w14:paraId="1E84DE5D" w14:textId="7FB26BFF" w:rsidR="002B2D13" w:rsidRPr="00D60069" w:rsidRDefault="009F34AF" w:rsidP="00D60069">
            <w:pPr>
              <w:pStyle w:val="ListBullet"/>
              <w:spacing w:after="80"/>
            </w:pPr>
            <w:r>
              <w:t>Arrange time with George for Friday 12:30 - 2:00pm</w:t>
            </w:r>
          </w:p>
        </w:tc>
        <w:tc>
          <w:tcPr>
            <w:tcW w:w="3060" w:type="dxa"/>
          </w:tcPr>
          <w:p w14:paraId="6A536090" w14:textId="77777777" w:rsidR="002B2D13" w:rsidRPr="00D60069" w:rsidRDefault="00CC2397" w:rsidP="00D60069">
            <w:pPr>
              <w:spacing w:after="80"/>
            </w:pPr>
            <w:sdt>
              <w:sdtPr>
                <w:id w:val="353314519"/>
                <w:placeholder>
                  <w:docPart w:val="1998D4012FA34F2896A4373D42E8914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BAC58CB" w14:textId="25CA3B2E" w:rsidR="002B2D13" w:rsidRPr="00D60069" w:rsidRDefault="009F34AF" w:rsidP="00D60069">
            <w:pPr>
              <w:spacing w:after="80"/>
            </w:pPr>
            <w:r>
              <w:t>Thursday</w:t>
            </w:r>
          </w:p>
        </w:tc>
      </w:tr>
      <w:tr w:rsidR="002B2D13" w:rsidRPr="00D60069" w14:paraId="338026D4" w14:textId="77777777" w:rsidTr="00660EF4">
        <w:tc>
          <w:tcPr>
            <w:tcW w:w="5310" w:type="dxa"/>
          </w:tcPr>
          <w:p w14:paraId="02F870F9" w14:textId="46784108" w:rsidR="002B2D13" w:rsidRPr="00D60069" w:rsidRDefault="009F34AF" w:rsidP="00D60069">
            <w:pPr>
              <w:pStyle w:val="ListBullet"/>
              <w:spacing w:after="80"/>
            </w:pPr>
            <w:r>
              <w:t>Send todays minutes before Friday</w:t>
            </w:r>
          </w:p>
        </w:tc>
        <w:tc>
          <w:tcPr>
            <w:tcW w:w="3060" w:type="dxa"/>
          </w:tcPr>
          <w:p w14:paraId="1012B728" w14:textId="77777777" w:rsidR="002B2D13" w:rsidRPr="00D60069" w:rsidRDefault="00CC2397" w:rsidP="00D60069">
            <w:pPr>
              <w:spacing w:after="80"/>
            </w:pPr>
            <w:sdt>
              <w:sdtPr>
                <w:id w:val="-483474240"/>
                <w:placeholder>
                  <w:docPart w:val="3100BEC8517E4199AB94020B719C5A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90943F0" w14:textId="00625E6C" w:rsidR="002B2D13" w:rsidRPr="00D60069" w:rsidRDefault="009F34AF" w:rsidP="00D60069">
            <w:pPr>
              <w:spacing w:after="80"/>
            </w:pPr>
            <w:r>
              <w:t>Thursday</w:t>
            </w:r>
          </w:p>
        </w:tc>
      </w:tr>
      <w:tr w:rsidR="002B2D13" w:rsidRPr="00D60069" w14:paraId="7E625781" w14:textId="77777777" w:rsidTr="00660EF4">
        <w:tc>
          <w:tcPr>
            <w:tcW w:w="5310" w:type="dxa"/>
            <w:tcMar>
              <w:bottom w:w="288" w:type="dxa"/>
            </w:tcMar>
          </w:tcPr>
          <w:p w14:paraId="565E6848" w14:textId="40A7F311" w:rsidR="002B2D13" w:rsidRPr="00D60069" w:rsidRDefault="009F34AF" w:rsidP="00D60069">
            <w:pPr>
              <w:pStyle w:val="ListBullet"/>
              <w:spacing w:after="80"/>
            </w:pPr>
            <w:r>
              <w:t>Send Agenda for meeting on Friday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3871E" w14:textId="77777777" w:rsidR="002B2D13" w:rsidRPr="00D60069" w:rsidRDefault="00CC2397" w:rsidP="00D60069">
            <w:pPr>
              <w:spacing w:after="80"/>
            </w:pPr>
            <w:sdt>
              <w:sdtPr>
                <w:id w:val="-290829446"/>
                <w:placeholder>
                  <w:docPart w:val="3EDAC733E6C848E7BEE891FC0D46453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13F3787F" w14:textId="6108C83C" w:rsidR="002B2D13" w:rsidRPr="00D60069" w:rsidRDefault="009F34AF" w:rsidP="00D60069">
            <w:pPr>
              <w:spacing w:after="80"/>
            </w:pPr>
            <w:r>
              <w:t>Thursday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00DEF7E6" w14:textId="77777777" w:rsidTr="00D62E01">
        <w:tc>
          <w:tcPr>
            <w:tcW w:w="1620" w:type="dxa"/>
          </w:tcPr>
          <w:bookmarkEnd w:id="1"/>
          <w:p w14:paraId="1DC3F8FC" w14:textId="77777777" w:rsidR="00D62E01" w:rsidRPr="00D60069" w:rsidRDefault="00CC2397" w:rsidP="006344A8">
            <w:pPr>
              <w:pStyle w:val="Heading2"/>
            </w:pPr>
            <w:sdt>
              <w:sdtPr>
                <w:id w:val="113951409"/>
                <w:placeholder>
                  <w:docPart w:val="EC8FFCAB92B24B3EAF6FEAAFE26538D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2339E9D" w14:textId="77777777" w:rsidR="00D62E01" w:rsidRPr="00D60069" w:rsidRDefault="00CC2397" w:rsidP="006344A8">
            <w:sdt>
              <w:sdtPr>
                <w:id w:val="1690950308"/>
                <w:placeholder>
                  <w:docPart w:val="46419A0D41504C53A7C9A3F4F609078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11588FF4" w14:textId="77777777" w:rsidR="00D62E01" w:rsidRPr="00D60069" w:rsidRDefault="00CC2397" w:rsidP="006344A8">
            <w:pPr>
              <w:pStyle w:val="Heading2"/>
            </w:pPr>
            <w:sdt>
              <w:sdtPr>
                <w:id w:val="1072624145"/>
                <w:placeholder>
                  <w:docPart w:val="1BBE5A2D4B394927A797B04B61A09E6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0D974FD9" w14:textId="77777777" w:rsidR="00D62E01" w:rsidRPr="00D60069" w:rsidRDefault="00CC2397" w:rsidP="006344A8">
            <w:sdt>
              <w:sdtPr>
                <w:id w:val="-572357552"/>
                <w:placeholder>
                  <w:docPart w:val="73B509EDA3074E529782E4051B5D8DD8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04D8F1A6" w14:textId="77777777" w:rsidR="00D62E01" w:rsidRPr="00D60069" w:rsidRDefault="00CC2397" w:rsidP="00D62E01">
      <w:pPr>
        <w:pStyle w:val="Heading4"/>
      </w:pPr>
      <w:sdt>
        <w:sdtPr>
          <w:id w:val="1495455185"/>
          <w:placeholder>
            <w:docPart w:val="A0C12CD334E844D2860BB1272AC42E87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275993325"/>
        <w:placeholder>
          <w:docPart w:val="AA2801A8A710494BAA49E535B357010C"/>
        </w:placeholder>
        <w:temporary/>
        <w:showingPlcHdr/>
        <w15:appearance w15:val="hidden"/>
      </w:sdtPr>
      <w:sdtEndPr/>
      <w:sdtContent>
        <w:p w14:paraId="11BB1E89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528F39B4" w14:textId="77777777" w:rsidR="00D62E01" w:rsidRPr="00D60069" w:rsidRDefault="00CC2397" w:rsidP="00D62E01">
      <w:pPr>
        <w:pStyle w:val="Heading4"/>
      </w:pPr>
      <w:sdt>
        <w:sdtPr>
          <w:id w:val="-1295436725"/>
          <w:placeholder>
            <w:docPart w:val="A237F52C41C54FD287C02F65F46AF690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1699276047"/>
        <w:placeholder>
          <w:docPart w:val="7818A1A4437C48CC8FE9EACE39E3B8AD"/>
        </w:placeholder>
        <w:temporary/>
        <w:showingPlcHdr/>
        <w15:appearance w15:val="hidden"/>
      </w:sdtPr>
      <w:sdtEndPr/>
      <w:sdtContent>
        <w:p w14:paraId="5BA59758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660EF4" w14:paraId="533D129C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14:paraId="7AABFF08" w14:textId="77777777" w:rsidR="00D60069" w:rsidRPr="00660EF4" w:rsidRDefault="00CC2397" w:rsidP="00660EF4">
            <w:sdt>
              <w:sdtPr>
                <w:id w:val="1576775990"/>
                <w:placeholder>
                  <w:docPart w:val="9DEB908C70F6402F93A1ECAE94C94B9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660EF4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3363BD9C" w14:textId="77777777" w:rsidR="00D60069" w:rsidRPr="00660EF4" w:rsidRDefault="00CC2397" w:rsidP="00660EF4">
            <w:sdt>
              <w:sdtPr>
                <w:id w:val="-778569795"/>
                <w:placeholder>
                  <w:docPart w:val="E70D82E91FA541EE8E608CC843AF145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660EF4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46DCC23" w14:textId="77777777" w:rsidR="00D60069" w:rsidRPr="00660EF4" w:rsidRDefault="00CC2397" w:rsidP="00660EF4">
            <w:sdt>
              <w:sdtPr>
                <w:id w:val="-1974196117"/>
                <w:placeholder>
                  <w:docPart w:val="236CB46123844164BE30DB507B412A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660EF4">
                  <w:t>Deadline</w:t>
                </w:r>
              </w:sdtContent>
            </w:sdt>
          </w:p>
        </w:tc>
      </w:tr>
      <w:tr w:rsidR="00D60069" w:rsidRPr="00D60069" w14:paraId="23943E79" w14:textId="77777777" w:rsidTr="00660EF4">
        <w:tc>
          <w:tcPr>
            <w:tcW w:w="5310" w:type="dxa"/>
          </w:tcPr>
          <w:p w14:paraId="68FFD7D7" w14:textId="77777777" w:rsidR="00D60069" w:rsidRPr="00D60069" w:rsidRDefault="00CC2397" w:rsidP="00284200">
            <w:pPr>
              <w:pStyle w:val="ListBullet"/>
              <w:spacing w:after="80"/>
            </w:pPr>
            <w:sdt>
              <w:sdtPr>
                <w:id w:val="-300149647"/>
                <w:placeholder>
                  <w:docPart w:val="940F5D55BD714F11AB6A1A7451C5CA7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3A0845E5" w14:textId="77777777" w:rsidR="00D60069" w:rsidRPr="00D60069" w:rsidRDefault="00CC2397" w:rsidP="00284200">
            <w:pPr>
              <w:spacing w:after="80"/>
            </w:pPr>
            <w:sdt>
              <w:sdtPr>
                <w:id w:val="-2021450857"/>
                <w:placeholder>
                  <w:docPart w:val="4B22C868D7AD4D6696277AE730A6BF9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6A6E4685" w14:textId="77777777" w:rsidR="00D60069" w:rsidRPr="00D60069" w:rsidRDefault="00CC2397" w:rsidP="00284200">
            <w:pPr>
              <w:spacing w:after="80"/>
            </w:pPr>
            <w:sdt>
              <w:sdtPr>
                <w:id w:val="-1362511276"/>
                <w:placeholder>
                  <w:docPart w:val="5DFDEC0E781C4A9487FBB9451549B0F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46DBFF50" w14:textId="77777777" w:rsidTr="00660EF4">
        <w:tc>
          <w:tcPr>
            <w:tcW w:w="5310" w:type="dxa"/>
          </w:tcPr>
          <w:p w14:paraId="092D7FDA" w14:textId="77777777" w:rsidR="00D60069" w:rsidRPr="00D60069" w:rsidRDefault="00CC2397" w:rsidP="00284200">
            <w:pPr>
              <w:pStyle w:val="ListBullet"/>
              <w:spacing w:after="80"/>
            </w:pPr>
            <w:sdt>
              <w:sdtPr>
                <w:id w:val="2135979729"/>
                <w:placeholder>
                  <w:docPart w:val="41C0032770EA4F09A9921297D9DA06D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318E8425" w14:textId="77777777" w:rsidR="00D60069" w:rsidRPr="00D60069" w:rsidRDefault="00CC2397" w:rsidP="00284200">
            <w:pPr>
              <w:spacing w:after="80"/>
            </w:pPr>
            <w:sdt>
              <w:sdtPr>
                <w:id w:val="-1826508862"/>
                <w:placeholder>
                  <w:docPart w:val="3CF84A614E6D4D5EBAE24769A4DE61C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437050E3" w14:textId="77777777" w:rsidR="00D60069" w:rsidRPr="00D60069" w:rsidRDefault="00CC2397" w:rsidP="00284200">
            <w:pPr>
              <w:spacing w:after="80"/>
            </w:pPr>
            <w:sdt>
              <w:sdtPr>
                <w:id w:val="-22934574"/>
                <w:placeholder>
                  <w:docPart w:val="0507C1E1907F4DE9AD14550392AB2E1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182242C2" w14:textId="77777777" w:rsidTr="00660EF4">
        <w:tc>
          <w:tcPr>
            <w:tcW w:w="5310" w:type="dxa"/>
            <w:tcMar>
              <w:bottom w:w="288" w:type="dxa"/>
            </w:tcMar>
          </w:tcPr>
          <w:p w14:paraId="00DE7AA8" w14:textId="77777777" w:rsidR="00D60069" w:rsidRPr="00D60069" w:rsidRDefault="00CC2397" w:rsidP="00284200">
            <w:pPr>
              <w:pStyle w:val="ListBullet"/>
              <w:spacing w:after="80"/>
            </w:pPr>
            <w:sdt>
              <w:sdtPr>
                <w:id w:val="-829058861"/>
                <w:placeholder>
                  <w:docPart w:val="21394AD31B4A4F3DB0269B94E98439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214234B" w14:textId="77777777" w:rsidR="00D60069" w:rsidRPr="00D60069" w:rsidRDefault="00CC2397" w:rsidP="00284200">
            <w:pPr>
              <w:spacing w:after="80"/>
            </w:pPr>
            <w:sdt>
              <w:sdtPr>
                <w:id w:val="1425691745"/>
                <w:placeholder>
                  <w:docPart w:val="ACEAB924133C462889DE0B458B7C74FE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99AF128" w14:textId="77777777" w:rsidR="00D60069" w:rsidRPr="00D60069" w:rsidRDefault="00CC2397" w:rsidP="00284200">
            <w:pPr>
              <w:spacing w:after="80"/>
            </w:pPr>
            <w:sdt>
              <w:sdtPr>
                <w:id w:val="1592043662"/>
                <w:placeholder>
                  <w:docPart w:val="512A81A460844D3187099C8DAAD3094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42F13D12" w14:textId="77777777" w:rsidTr="006344A8">
        <w:tc>
          <w:tcPr>
            <w:tcW w:w="1620" w:type="dxa"/>
          </w:tcPr>
          <w:p w14:paraId="7567BAEE" w14:textId="77777777" w:rsidR="00D62E01" w:rsidRPr="00D60069" w:rsidRDefault="00CC2397" w:rsidP="006344A8">
            <w:pPr>
              <w:pStyle w:val="Heading2"/>
            </w:pPr>
            <w:sdt>
              <w:sdtPr>
                <w:id w:val="885458630"/>
                <w:placeholder>
                  <w:docPart w:val="4AF5F9298AF1455B8124745AE86F0A6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77B2DFB" w14:textId="77777777" w:rsidR="00D62E01" w:rsidRPr="00D60069" w:rsidRDefault="00CC2397" w:rsidP="006344A8">
            <w:sdt>
              <w:sdtPr>
                <w:id w:val="377673507"/>
                <w:placeholder>
                  <w:docPart w:val="5DA39A1EF4AE43888E5E1D3EA7979BB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3B9FB0DA" w14:textId="77777777" w:rsidR="00D62E01" w:rsidRPr="00D60069" w:rsidRDefault="00CC2397" w:rsidP="006344A8">
            <w:pPr>
              <w:pStyle w:val="Heading2"/>
            </w:pPr>
            <w:sdt>
              <w:sdtPr>
                <w:id w:val="-765931208"/>
                <w:placeholder>
                  <w:docPart w:val="547CFB2C00F04662AA4DE204E57A9252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8507DA6" w14:textId="77777777" w:rsidR="00D62E01" w:rsidRPr="00D60069" w:rsidRDefault="00CC2397" w:rsidP="006344A8">
            <w:sdt>
              <w:sdtPr>
                <w:id w:val="-858592925"/>
                <w:placeholder>
                  <w:docPart w:val="F8B08A092DAA428DBD5D043DABFB6C8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presenter here</w:t>
                </w:r>
              </w:sdtContent>
            </w:sdt>
          </w:p>
        </w:tc>
      </w:tr>
    </w:tbl>
    <w:p w14:paraId="3BC0A771" w14:textId="77777777" w:rsidR="00D62E01" w:rsidRPr="00D60069" w:rsidRDefault="00CC2397" w:rsidP="00D62E01">
      <w:pPr>
        <w:pStyle w:val="Heading4"/>
      </w:pPr>
      <w:sdt>
        <w:sdtPr>
          <w:id w:val="-98801915"/>
          <w:placeholder>
            <w:docPart w:val="7D320366F8464D6DBC8047FC4590C80A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sdt>
      <w:sdtPr>
        <w:id w:val="-1975671269"/>
        <w:placeholder>
          <w:docPart w:val="B1DBA9DABB15465A994FCBE174632389"/>
        </w:placeholder>
        <w:temporary/>
        <w:showingPlcHdr/>
        <w15:appearance w15:val="hidden"/>
      </w:sdtPr>
      <w:sdtEndPr/>
      <w:sdtContent>
        <w:p w14:paraId="68E473F6" w14:textId="77777777" w:rsidR="00D62E01" w:rsidRPr="00D60069" w:rsidRDefault="00D62E01" w:rsidP="00D62E01">
          <w:r w:rsidRPr="00D60069">
            <w:t>To get started right away, just tap any placeholder text (such as this) and start typing to replace it with your own.</w:t>
          </w:r>
        </w:p>
      </w:sdtContent>
    </w:sdt>
    <w:p w14:paraId="1F41A35F" w14:textId="77777777" w:rsidR="00D62E01" w:rsidRPr="00D60069" w:rsidRDefault="00CC2397" w:rsidP="00D62E01">
      <w:pPr>
        <w:pStyle w:val="Heading4"/>
      </w:pPr>
      <w:sdt>
        <w:sdtPr>
          <w:id w:val="-1388485399"/>
          <w:placeholder>
            <w:docPart w:val="65614F4B21434AF5B7288713D83DEDA9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sdt>
      <w:sdtPr>
        <w:id w:val="-1873522740"/>
        <w:placeholder>
          <w:docPart w:val="CBACF7F0099A423CA596D99F641E6218"/>
        </w:placeholder>
        <w:temporary/>
        <w:showingPlcHdr/>
        <w15:appearance w15:val="hidden"/>
      </w:sdtPr>
      <w:sdtEndPr/>
      <w:sdtContent>
        <w:p w14:paraId="342548C8" w14:textId="77777777" w:rsidR="00D62E01" w:rsidRPr="00D60069" w:rsidRDefault="00D62E01" w:rsidP="00D62E01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660EF4" w14:paraId="68D459AA" w14:textId="77777777" w:rsidTr="00660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p w14:paraId="1565EF42" w14:textId="77777777" w:rsidR="00D60069" w:rsidRPr="00660EF4" w:rsidRDefault="00CC2397" w:rsidP="00660EF4">
            <w:sdt>
              <w:sdtPr>
                <w:id w:val="-374389350"/>
                <w:placeholder>
                  <w:docPart w:val="34EF83D49F98453AB6D1D4B5ADE19D5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660EF4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2987F36" w14:textId="77777777" w:rsidR="00D60069" w:rsidRPr="00660EF4" w:rsidRDefault="00CC2397" w:rsidP="00660EF4">
            <w:sdt>
              <w:sdtPr>
                <w:id w:val="1996212571"/>
                <w:placeholder>
                  <w:docPart w:val="4D2DD6DD16964D03980B439A011E412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660EF4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F54F1FE" w14:textId="77777777" w:rsidR="00D60069" w:rsidRPr="00660EF4" w:rsidRDefault="00CC2397" w:rsidP="00660EF4">
            <w:sdt>
              <w:sdtPr>
                <w:id w:val="429936015"/>
                <w:placeholder>
                  <w:docPart w:val="F88F46E22EA0496E83FB9BB0311AADC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660EF4">
                  <w:t>Deadline</w:t>
                </w:r>
              </w:sdtContent>
            </w:sdt>
          </w:p>
        </w:tc>
      </w:tr>
      <w:tr w:rsidR="00D60069" w:rsidRPr="00D60069" w14:paraId="236FC69C" w14:textId="77777777" w:rsidTr="00660EF4">
        <w:tc>
          <w:tcPr>
            <w:tcW w:w="5310" w:type="dxa"/>
          </w:tcPr>
          <w:p w14:paraId="3580CF09" w14:textId="77777777" w:rsidR="00D60069" w:rsidRPr="00D60069" w:rsidRDefault="00CC2397" w:rsidP="00284200">
            <w:pPr>
              <w:pStyle w:val="ListBullet"/>
              <w:spacing w:after="80"/>
            </w:pPr>
            <w:sdt>
              <w:sdtPr>
                <w:id w:val="-1322805837"/>
                <w:placeholder>
                  <w:docPart w:val="8B679F0F704142FFA4A50FE03497556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99364E9" w14:textId="77777777" w:rsidR="00D60069" w:rsidRPr="00D60069" w:rsidRDefault="00CC2397" w:rsidP="00284200">
            <w:pPr>
              <w:spacing w:after="80"/>
            </w:pPr>
            <w:sdt>
              <w:sdtPr>
                <w:id w:val="1109015127"/>
                <w:placeholder>
                  <w:docPart w:val="67EB1F17CE6A44CB955A4D16F68529A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69313EA" w14:textId="77777777" w:rsidR="00D60069" w:rsidRPr="00D60069" w:rsidRDefault="00CC2397" w:rsidP="00284200">
            <w:pPr>
              <w:spacing w:after="80"/>
            </w:pPr>
            <w:sdt>
              <w:sdtPr>
                <w:id w:val="1780834151"/>
                <w:placeholder>
                  <w:docPart w:val="9DFEFDF7D81B43DFB6B52A93306D6ED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296EBE83" w14:textId="77777777" w:rsidTr="00660EF4">
        <w:tc>
          <w:tcPr>
            <w:tcW w:w="5310" w:type="dxa"/>
          </w:tcPr>
          <w:p w14:paraId="122316E8" w14:textId="77777777" w:rsidR="00D60069" w:rsidRPr="00D60069" w:rsidRDefault="00CC2397" w:rsidP="00284200">
            <w:pPr>
              <w:pStyle w:val="ListBullet"/>
              <w:spacing w:after="80"/>
            </w:pPr>
            <w:sdt>
              <w:sdtPr>
                <w:id w:val="1417053139"/>
                <w:placeholder>
                  <w:docPart w:val="8F5BCAB7EAB24F729C5EAF96AA0F5E0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673279A7" w14:textId="77777777" w:rsidR="00D60069" w:rsidRPr="00D60069" w:rsidRDefault="00CC2397" w:rsidP="00284200">
            <w:pPr>
              <w:spacing w:after="80"/>
            </w:pPr>
            <w:sdt>
              <w:sdtPr>
                <w:id w:val="-1974819821"/>
                <w:placeholder>
                  <w:docPart w:val="C849617C10C14318946DD9F1267DC04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1671DE6D" w14:textId="77777777" w:rsidR="00D60069" w:rsidRPr="00D60069" w:rsidRDefault="00CC2397" w:rsidP="00284200">
            <w:pPr>
              <w:spacing w:after="80"/>
            </w:pPr>
            <w:sdt>
              <w:sdtPr>
                <w:id w:val="-1089308141"/>
                <w:placeholder>
                  <w:docPart w:val="6BA52A5E546143FBB36461BC691C6D5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  <w:tr w:rsidR="00D60069" w:rsidRPr="00D60069" w14:paraId="056F303A" w14:textId="77777777" w:rsidTr="00660EF4">
        <w:tc>
          <w:tcPr>
            <w:tcW w:w="5310" w:type="dxa"/>
            <w:tcMar>
              <w:bottom w:w="288" w:type="dxa"/>
            </w:tcMar>
          </w:tcPr>
          <w:p w14:paraId="188F62F0" w14:textId="77777777" w:rsidR="00D60069" w:rsidRPr="00D60069" w:rsidRDefault="00CC2397" w:rsidP="00284200">
            <w:pPr>
              <w:pStyle w:val="ListBullet"/>
              <w:spacing w:after="80"/>
            </w:pPr>
            <w:sdt>
              <w:sdtPr>
                <w:id w:val="-1792125055"/>
                <w:placeholder>
                  <w:docPart w:val="AFEDF8E5A762420B9E36B518877BF61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4FD33F45" w14:textId="77777777" w:rsidR="00D60069" w:rsidRPr="00D60069" w:rsidRDefault="00CC2397" w:rsidP="00284200">
            <w:pPr>
              <w:spacing w:after="80"/>
            </w:pPr>
            <w:sdt>
              <w:sdtPr>
                <w:id w:val="1190714860"/>
                <w:placeholder>
                  <w:docPart w:val="346F785BDAD14E70AB0C64D0A3E0C15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762F08BD" w14:textId="77777777" w:rsidR="00D60069" w:rsidRPr="00D60069" w:rsidRDefault="00CC2397" w:rsidP="00284200">
            <w:pPr>
              <w:spacing w:after="80"/>
            </w:pPr>
            <w:sdt>
              <w:sdtPr>
                <w:id w:val="107479912"/>
                <w:placeholder>
                  <w:docPart w:val="D0B97158BB354FFCB570CB9DAF4C1D7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Enter deadline here</w:t>
                </w:r>
              </w:sdtContent>
            </w:sdt>
          </w:p>
        </w:tc>
      </w:tr>
    </w:tbl>
    <w:p w14:paraId="1599D466" w14:textId="77777777" w:rsidR="002B2D13" w:rsidRPr="00D60069" w:rsidRDefault="00CC2397">
      <w:pPr>
        <w:pStyle w:val="Heading1"/>
      </w:pPr>
      <w:sdt>
        <w:sdtPr>
          <w:id w:val="-1794281877"/>
          <w:placeholder>
            <w:docPart w:val="DE4343A80E214F378721A561A1647813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497610CA" w14:textId="77777777" w:rsidR="002B2D13" w:rsidRPr="00D60069" w:rsidRDefault="00CC2397">
      <w:pPr>
        <w:pStyle w:val="Heading4"/>
      </w:pPr>
      <w:sdt>
        <w:sdtPr>
          <w:id w:val="2125887421"/>
          <w:placeholder>
            <w:docPart w:val="42411A190B65406DB6AF58B6240DD727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sdt>
      <w:sdtPr>
        <w:id w:val="-1335213840"/>
        <w:placeholder>
          <w:docPart w:val="FCCD1DEBCBFD4DA7A71682F76AC02B30"/>
        </w:placeholder>
        <w:temporary/>
        <w:showingPlcHdr/>
        <w15:appearance w15:val="hidden"/>
      </w:sdtPr>
      <w:sdtEndPr/>
      <w:sdtContent>
        <w:p w14:paraId="516EF703" w14:textId="77777777" w:rsidR="002B2D13" w:rsidRPr="00D60069" w:rsidRDefault="006344A8">
          <w:r w:rsidRPr="00D60069">
            <w:t>Enter observers here.</w:t>
          </w:r>
        </w:p>
      </w:sdtContent>
    </w:sdt>
    <w:p w14:paraId="290721EE" w14:textId="77777777" w:rsidR="002B2D13" w:rsidRPr="00D60069" w:rsidRDefault="00CC2397">
      <w:pPr>
        <w:pStyle w:val="Heading4"/>
      </w:pPr>
      <w:sdt>
        <w:sdtPr>
          <w:id w:val="-671956156"/>
          <w:placeholder>
            <w:docPart w:val="6BC5D38A42224EA981F27B36C44C1A04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2A094E511FEB469F973E50AC70CF9C9D"/>
        </w:placeholder>
        <w:temporary/>
        <w:showingPlcHdr/>
        <w15:appearance w15:val="hidden"/>
      </w:sdtPr>
      <w:sdtEndPr/>
      <w:sdtContent>
        <w:p w14:paraId="11AD7A43" w14:textId="77777777" w:rsidR="002B2D13" w:rsidRPr="00D60069" w:rsidRDefault="006344A8">
          <w:r w:rsidRPr="00D60069">
            <w:t>Enter resources here.</w:t>
          </w:r>
        </w:p>
      </w:sdtContent>
    </w:sdt>
    <w:p w14:paraId="473804CD" w14:textId="77777777" w:rsidR="002B2D13" w:rsidRPr="00D60069" w:rsidRDefault="00CC2397">
      <w:pPr>
        <w:pStyle w:val="Heading4"/>
      </w:pPr>
      <w:sdt>
        <w:sdtPr>
          <w:id w:val="1633520843"/>
          <w:placeholder>
            <w:docPart w:val="4F0CDCCC138D4731B7187E499A083FBC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CA22B94EC46F4EB69C9A8BE29E0F68DF"/>
        </w:placeholder>
        <w:temporary/>
        <w:showingPlcHdr/>
        <w15:appearance w15:val="hidden"/>
      </w:sdtPr>
      <w:sdtEndPr/>
      <w:sdtContent>
        <w:p w14:paraId="4B1D099C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0D07" w14:textId="77777777" w:rsidR="0076376C" w:rsidRDefault="0076376C">
      <w:pPr>
        <w:spacing w:before="0" w:after="0"/>
      </w:pPr>
      <w:r>
        <w:separator/>
      </w:r>
    </w:p>
  </w:endnote>
  <w:endnote w:type="continuationSeparator" w:id="0">
    <w:p w14:paraId="453C847A" w14:textId="77777777" w:rsidR="0076376C" w:rsidRDefault="007637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1E607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770C" w14:textId="77777777" w:rsidR="0076376C" w:rsidRDefault="0076376C">
      <w:pPr>
        <w:spacing w:before="0" w:after="0"/>
      </w:pPr>
      <w:r>
        <w:separator/>
      </w:r>
    </w:p>
  </w:footnote>
  <w:footnote w:type="continuationSeparator" w:id="0">
    <w:p w14:paraId="7FBAA415" w14:textId="77777777" w:rsidR="0076376C" w:rsidRDefault="007637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59681F"/>
    <w:multiLevelType w:val="hybridMultilevel"/>
    <w:tmpl w:val="81286F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1715">
    <w:abstractNumId w:val="2"/>
  </w:num>
  <w:num w:numId="2" w16cid:durableId="877089682">
    <w:abstractNumId w:val="3"/>
  </w:num>
  <w:num w:numId="3" w16cid:durableId="1029381124">
    <w:abstractNumId w:val="1"/>
  </w:num>
  <w:num w:numId="4" w16cid:durableId="1111975889">
    <w:abstractNumId w:val="0"/>
  </w:num>
  <w:num w:numId="5" w16cid:durableId="705638604">
    <w:abstractNumId w:val="1"/>
    <w:lvlOverride w:ilvl="0">
      <w:startOverride w:val="1"/>
    </w:lvlOverride>
  </w:num>
  <w:num w:numId="6" w16cid:durableId="1174497728">
    <w:abstractNumId w:val="1"/>
    <w:lvlOverride w:ilvl="0">
      <w:startOverride w:val="1"/>
    </w:lvlOverride>
  </w:num>
  <w:num w:numId="7" w16cid:durableId="538587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6C"/>
    <w:rsid w:val="00102CF7"/>
    <w:rsid w:val="001E0877"/>
    <w:rsid w:val="002B2D13"/>
    <w:rsid w:val="0034721D"/>
    <w:rsid w:val="003D5BF7"/>
    <w:rsid w:val="003F257D"/>
    <w:rsid w:val="00451B63"/>
    <w:rsid w:val="004C7EE0"/>
    <w:rsid w:val="005961D7"/>
    <w:rsid w:val="005A7328"/>
    <w:rsid w:val="005E3D6B"/>
    <w:rsid w:val="006344A8"/>
    <w:rsid w:val="00660EF4"/>
    <w:rsid w:val="00734EEC"/>
    <w:rsid w:val="0076376C"/>
    <w:rsid w:val="007C2BBD"/>
    <w:rsid w:val="007F04FA"/>
    <w:rsid w:val="009F34AF"/>
    <w:rsid w:val="00CC2397"/>
    <w:rsid w:val="00CE3CAD"/>
    <w:rsid w:val="00D60069"/>
    <w:rsid w:val="00D62E01"/>
    <w:rsid w:val="00D661EE"/>
    <w:rsid w:val="00E048B4"/>
    <w:rsid w:val="00E11DC0"/>
    <w:rsid w:val="00EB670E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5E4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F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p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9D7AFF60C646A098DB68727C271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47E1F-8595-4B93-98DC-BB08CA70EA29}"/>
      </w:docPartPr>
      <w:docPartBody>
        <w:p w:rsidR="00000000" w:rsidRDefault="0052792E">
          <w:pPr>
            <w:pStyle w:val="A09D7AFF60C646A098DB68727C271D06"/>
          </w:pPr>
          <w:r w:rsidRPr="00D60069">
            <w:t>Team Meeting</w:t>
          </w:r>
        </w:p>
      </w:docPartBody>
    </w:docPart>
    <w:docPart>
      <w:docPartPr>
        <w:name w:val="EAA2E331788D4CA9B9CF8FAFA8B84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9727-46B0-450A-B813-10DEE06FC325}"/>
      </w:docPartPr>
      <w:docPartBody>
        <w:p w:rsidR="00000000" w:rsidRDefault="0052792E">
          <w:pPr>
            <w:pStyle w:val="EAA2E331788D4CA9B9CF8FAFA8B848D3"/>
          </w:pPr>
          <w:r w:rsidRPr="00D60069">
            <w:t>Meeting called by:</w:t>
          </w:r>
        </w:p>
      </w:docPartBody>
    </w:docPart>
    <w:docPart>
      <w:docPartPr>
        <w:name w:val="65CE306250E643838552D363908E6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132E-67C9-49A5-BCD6-94186C87913B}"/>
      </w:docPartPr>
      <w:docPartBody>
        <w:p w:rsidR="00000000" w:rsidRDefault="0052792E">
          <w:pPr>
            <w:pStyle w:val="65CE306250E643838552D363908E66FA"/>
          </w:pPr>
          <w:r w:rsidRPr="00D60069">
            <w:t>Type of meeting:</w:t>
          </w:r>
        </w:p>
      </w:docPartBody>
    </w:docPart>
    <w:docPart>
      <w:docPartPr>
        <w:name w:val="29549DB91C6F4AD0B0CDDF1D52340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5CA9-704D-4E86-8983-F13A6262F976}"/>
      </w:docPartPr>
      <w:docPartBody>
        <w:p w:rsidR="00000000" w:rsidRDefault="0052792E">
          <w:pPr>
            <w:pStyle w:val="29549DB91C6F4AD0B0CDDF1D52340EF5"/>
          </w:pPr>
          <w:r w:rsidRPr="00D60069">
            <w:t>Facilitator:</w:t>
          </w:r>
        </w:p>
      </w:docPartBody>
    </w:docPart>
    <w:docPart>
      <w:docPartPr>
        <w:name w:val="D858F0F1FEE2457D87DB801E870BB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AD3B5-CE17-462A-A4DF-DE80FD64355E}"/>
      </w:docPartPr>
      <w:docPartBody>
        <w:p w:rsidR="00000000" w:rsidRDefault="0052792E">
          <w:pPr>
            <w:pStyle w:val="D858F0F1FEE2457D87DB801E870BBCB5"/>
          </w:pPr>
          <w:r w:rsidRPr="00D60069">
            <w:t>Note taker:</w:t>
          </w:r>
        </w:p>
      </w:docPartBody>
    </w:docPart>
    <w:docPart>
      <w:docPartPr>
        <w:name w:val="4324359E4C7842F6A842A692F4257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34565-B4D5-4B1E-9A75-16495056C39D}"/>
      </w:docPartPr>
      <w:docPartBody>
        <w:p w:rsidR="00000000" w:rsidRDefault="0052792E">
          <w:pPr>
            <w:pStyle w:val="4324359E4C7842F6A842A692F4257DF1"/>
          </w:pPr>
          <w:r w:rsidRPr="00D60069">
            <w:t>Timekeeper:</w:t>
          </w:r>
        </w:p>
      </w:docPartBody>
    </w:docPart>
    <w:docPart>
      <w:docPartPr>
        <w:name w:val="FEDFD953DDFD4600A79620CB89A47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D7E56-CB12-44F0-9EE8-FD123A57C0FA}"/>
      </w:docPartPr>
      <w:docPartBody>
        <w:p w:rsidR="00000000" w:rsidRDefault="0052792E">
          <w:pPr>
            <w:pStyle w:val="FEDFD953DDFD4600A79620CB89A47804"/>
          </w:pPr>
          <w:r w:rsidRPr="00D60069">
            <w:t>Attendees:</w:t>
          </w:r>
        </w:p>
      </w:docPartBody>
    </w:docPart>
    <w:docPart>
      <w:docPartPr>
        <w:name w:val="39BE7088A1984488A01F087FC553F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E069-16E3-47C1-BC38-48EFF2DEB56D}"/>
      </w:docPartPr>
      <w:docPartBody>
        <w:p w:rsidR="00000000" w:rsidRDefault="0052792E">
          <w:pPr>
            <w:pStyle w:val="39BE7088A1984488A01F087FC553FDE6"/>
          </w:pPr>
          <w:r w:rsidRPr="00D60069">
            <w:t>Please read:</w:t>
          </w:r>
        </w:p>
      </w:docPartBody>
    </w:docPart>
    <w:docPart>
      <w:docPartPr>
        <w:name w:val="92B95DCD5C734396913C069B7B12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DF033-D240-425D-96A2-C5812228DAFF}"/>
      </w:docPartPr>
      <w:docPartBody>
        <w:p w:rsidR="00000000" w:rsidRDefault="0052792E">
          <w:pPr>
            <w:pStyle w:val="92B95DCD5C734396913C069B7B12FD52"/>
          </w:pPr>
          <w:r w:rsidRPr="00D60069">
            <w:t>Please bring:</w:t>
          </w:r>
        </w:p>
      </w:docPartBody>
    </w:docPart>
    <w:docPart>
      <w:docPartPr>
        <w:name w:val="1EF3F5BA3AC44436ADCEB265802D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1E74A-7AEC-4F0C-B970-BA0B8C5046CB}"/>
      </w:docPartPr>
      <w:docPartBody>
        <w:p w:rsidR="00000000" w:rsidRDefault="0052792E">
          <w:pPr>
            <w:pStyle w:val="1EF3F5BA3AC44436ADCEB265802DD937"/>
          </w:pPr>
          <w:r w:rsidRPr="00D60069">
            <w:t>Minutes</w:t>
          </w:r>
        </w:p>
      </w:docPartBody>
    </w:docPart>
    <w:docPart>
      <w:docPartPr>
        <w:name w:val="B8AFFB0893B34FA3939572D5E2AA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496AF-28F7-4C96-A511-C0DF8D2B20D5}"/>
      </w:docPartPr>
      <w:docPartBody>
        <w:p w:rsidR="00000000" w:rsidRDefault="0052792E">
          <w:pPr>
            <w:pStyle w:val="B8AFFB0893B34FA3939572D5E2AA1EE0"/>
          </w:pPr>
          <w:r w:rsidRPr="00D60069">
            <w:t>Agenda item:</w:t>
          </w:r>
        </w:p>
      </w:docPartBody>
    </w:docPart>
    <w:docPart>
      <w:docPartPr>
        <w:name w:val="91BA7174EBF54C21AD31F6A5FBD70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8A2D-3D9B-4BF5-9A74-427FDA9154C1}"/>
      </w:docPartPr>
      <w:docPartBody>
        <w:p w:rsidR="00000000" w:rsidRDefault="0052792E">
          <w:pPr>
            <w:pStyle w:val="91BA7174EBF54C21AD31F6A5FBD7087E"/>
          </w:pPr>
          <w:r w:rsidRPr="00D60069">
            <w:t>Presenter:</w:t>
          </w:r>
        </w:p>
      </w:docPartBody>
    </w:docPart>
    <w:docPart>
      <w:docPartPr>
        <w:name w:val="FDAFB403CE644D43B4E089182A9C8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8CE2C-50BB-4663-AFE2-4FD028B8722B}"/>
      </w:docPartPr>
      <w:docPartBody>
        <w:p w:rsidR="00000000" w:rsidRDefault="0052792E">
          <w:pPr>
            <w:pStyle w:val="FDAFB403CE644D43B4E089182A9C84DC"/>
          </w:pPr>
          <w:r w:rsidRPr="00D60069">
            <w:t>Discussion:</w:t>
          </w:r>
        </w:p>
      </w:docPartBody>
    </w:docPart>
    <w:docPart>
      <w:docPartPr>
        <w:name w:val="75748AED2F214B63B720E2ACFE44F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53DD8-AB25-427A-B350-EAAE3D278BE4}"/>
      </w:docPartPr>
      <w:docPartBody>
        <w:p w:rsidR="00000000" w:rsidRDefault="0052792E">
          <w:pPr>
            <w:pStyle w:val="75748AED2F214B63B720E2ACFE44FB08"/>
          </w:pPr>
          <w:r w:rsidRPr="00D60069">
            <w:t>Conclusions:</w:t>
          </w:r>
        </w:p>
      </w:docPartBody>
    </w:docPart>
    <w:docPart>
      <w:docPartPr>
        <w:name w:val="CDB05D917ED94A5699AD7CD77357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26BE4-DFB7-45AC-A2B5-59C89E19ABCA}"/>
      </w:docPartPr>
      <w:docPartBody>
        <w:p w:rsidR="00000000" w:rsidRDefault="0052792E">
          <w:pPr>
            <w:pStyle w:val="CDB05D917ED94A5699AD7CD77357D424"/>
          </w:pPr>
          <w:r w:rsidRPr="00D60069">
            <w:t>Enter conclusions here.</w:t>
          </w:r>
        </w:p>
      </w:docPartBody>
    </w:docPart>
    <w:docPart>
      <w:docPartPr>
        <w:name w:val="2E513188EA58450EB572EAE8F2634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2C4B0-B75D-4D05-8C89-1AA88D7E5FE7}"/>
      </w:docPartPr>
      <w:docPartBody>
        <w:p w:rsidR="00000000" w:rsidRDefault="0052792E">
          <w:pPr>
            <w:pStyle w:val="2E513188EA58450EB572EAE8F26343E7"/>
          </w:pPr>
          <w:r w:rsidRPr="00660EF4">
            <w:t>Action items</w:t>
          </w:r>
        </w:p>
      </w:docPartBody>
    </w:docPart>
    <w:docPart>
      <w:docPartPr>
        <w:name w:val="78A41742757F4D50A0B2B58626FF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4CBD6-F433-49F9-9865-0EA02EDAAB19}"/>
      </w:docPartPr>
      <w:docPartBody>
        <w:p w:rsidR="00000000" w:rsidRDefault="0052792E">
          <w:pPr>
            <w:pStyle w:val="78A41742757F4D50A0B2B58626FFD18A"/>
          </w:pPr>
          <w:r w:rsidRPr="00660EF4">
            <w:t>Person responsible</w:t>
          </w:r>
        </w:p>
      </w:docPartBody>
    </w:docPart>
    <w:docPart>
      <w:docPartPr>
        <w:name w:val="F735929B892A45DFA93070DEAA9D6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57E6F-F6D1-4458-9CB9-BCC5F34DEF07}"/>
      </w:docPartPr>
      <w:docPartBody>
        <w:p w:rsidR="00000000" w:rsidRDefault="0052792E">
          <w:pPr>
            <w:pStyle w:val="F735929B892A45DFA93070DEAA9D65C1"/>
          </w:pPr>
          <w:r w:rsidRPr="00660EF4">
            <w:t>Deadline</w:t>
          </w:r>
        </w:p>
      </w:docPartBody>
    </w:docPart>
    <w:docPart>
      <w:docPartPr>
        <w:name w:val="1998D4012FA34F2896A4373D42E89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6799-8DD4-45D0-B77F-3E99D12AA7F8}"/>
      </w:docPartPr>
      <w:docPartBody>
        <w:p w:rsidR="00000000" w:rsidRDefault="0052792E">
          <w:pPr>
            <w:pStyle w:val="1998D4012FA34F2896A4373D42E89147"/>
          </w:pPr>
          <w:r w:rsidRPr="00D60069">
            <w:t>Enter person responsible here</w:t>
          </w:r>
        </w:p>
      </w:docPartBody>
    </w:docPart>
    <w:docPart>
      <w:docPartPr>
        <w:name w:val="3100BEC8517E4199AB94020B719C5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88FFC-B8D0-45B9-84F7-B6F1F42A07CE}"/>
      </w:docPartPr>
      <w:docPartBody>
        <w:p w:rsidR="00000000" w:rsidRDefault="0052792E">
          <w:pPr>
            <w:pStyle w:val="3100BEC8517E4199AB94020B719C5AF3"/>
          </w:pPr>
          <w:r w:rsidRPr="00D60069">
            <w:t>Enter person responsible here</w:t>
          </w:r>
        </w:p>
      </w:docPartBody>
    </w:docPart>
    <w:docPart>
      <w:docPartPr>
        <w:name w:val="3EDAC733E6C848E7BEE891FC0D46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295A5-D9A6-4726-8E65-4C852B6DCA65}"/>
      </w:docPartPr>
      <w:docPartBody>
        <w:p w:rsidR="00000000" w:rsidRDefault="0052792E">
          <w:pPr>
            <w:pStyle w:val="3EDAC733E6C848E7BEE891FC0D464530"/>
          </w:pPr>
          <w:r w:rsidRPr="00D60069">
            <w:t>Enter person responsible here</w:t>
          </w:r>
        </w:p>
      </w:docPartBody>
    </w:docPart>
    <w:docPart>
      <w:docPartPr>
        <w:name w:val="EC8FFCAB92B24B3EAF6FEAAFE265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1942-A35E-4795-B7C1-98E4E87405DA}"/>
      </w:docPartPr>
      <w:docPartBody>
        <w:p w:rsidR="00000000" w:rsidRDefault="0052792E">
          <w:pPr>
            <w:pStyle w:val="EC8FFCAB92B24B3EAF6FEAAFE26538D1"/>
          </w:pPr>
          <w:r w:rsidRPr="00D60069">
            <w:t>Agenda item:</w:t>
          </w:r>
        </w:p>
      </w:docPartBody>
    </w:docPart>
    <w:docPart>
      <w:docPartPr>
        <w:name w:val="46419A0D41504C53A7C9A3F4F6090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C82B6-20D0-4551-8635-300546323245}"/>
      </w:docPartPr>
      <w:docPartBody>
        <w:p w:rsidR="00000000" w:rsidRDefault="0052792E">
          <w:pPr>
            <w:pStyle w:val="46419A0D41504C53A7C9A3F4F6090782"/>
          </w:pPr>
          <w:r w:rsidRPr="00D60069">
            <w:t>Enter agenda item here</w:t>
          </w:r>
        </w:p>
      </w:docPartBody>
    </w:docPart>
    <w:docPart>
      <w:docPartPr>
        <w:name w:val="1BBE5A2D4B394927A797B04B61A09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73C3-6883-437D-A68D-DE4B12AE6308}"/>
      </w:docPartPr>
      <w:docPartBody>
        <w:p w:rsidR="00000000" w:rsidRDefault="0052792E">
          <w:pPr>
            <w:pStyle w:val="1BBE5A2D4B394927A797B04B61A09E6B"/>
          </w:pPr>
          <w:r w:rsidRPr="00D60069">
            <w:t>Presenter:</w:t>
          </w:r>
        </w:p>
      </w:docPartBody>
    </w:docPart>
    <w:docPart>
      <w:docPartPr>
        <w:name w:val="73B509EDA3074E529782E4051B5D8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E3A46-1FBA-4075-945F-F3D7C855D78C}"/>
      </w:docPartPr>
      <w:docPartBody>
        <w:p w:rsidR="00000000" w:rsidRDefault="0052792E">
          <w:pPr>
            <w:pStyle w:val="73B509EDA3074E529782E4051B5D8DD8"/>
          </w:pPr>
          <w:r w:rsidRPr="00D60069">
            <w:t>Enter presenter here</w:t>
          </w:r>
        </w:p>
      </w:docPartBody>
    </w:docPart>
    <w:docPart>
      <w:docPartPr>
        <w:name w:val="A0C12CD334E844D2860BB1272AC42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C32D1-25F3-44C7-8A52-7CA08AD01304}"/>
      </w:docPartPr>
      <w:docPartBody>
        <w:p w:rsidR="00000000" w:rsidRDefault="0052792E">
          <w:pPr>
            <w:pStyle w:val="A0C12CD334E844D2860BB1272AC42E87"/>
          </w:pPr>
          <w:r w:rsidRPr="00D60069">
            <w:t>Discussion:</w:t>
          </w:r>
        </w:p>
      </w:docPartBody>
    </w:docPart>
    <w:docPart>
      <w:docPartPr>
        <w:name w:val="AA2801A8A710494BAA49E535B3570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AC9A1-E93F-455D-ACE8-A1F4E856C1D0}"/>
      </w:docPartPr>
      <w:docPartBody>
        <w:p w:rsidR="00000000" w:rsidRDefault="0052792E">
          <w:pPr>
            <w:pStyle w:val="AA2801A8A710494BAA49E535B357010C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A237F52C41C54FD287C02F65F46A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8027F-A1D2-4399-A1DF-805D37BC10C6}"/>
      </w:docPartPr>
      <w:docPartBody>
        <w:p w:rsidR="00000000" w:rsidRDefault="0052792E">
          <w:pPr>
            <w:pStyle w:val="A237F52C41C54FD287C02F65F46AF690"/>
          </w:pPr>
          <w:r w:rsidRPr="00D60069">
            <w:t>Conclusions:</w:t>
          </w:r>
        </w:p>
      </w:docPartBody>
    </w:docPart>
    <w:docPart>
      <w:docPartPr>
        <w:name w:val="7818A1A4437C48CC8FE9EACE39E3B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7295C-EAEC-4548-97E6-4866CCDC6226}"/>
      </w:docPartPr>
      <w:docPartBody>
        <w:p w:rsidR="00000000" w:rsidRDefault="0052792E">
          <w:pPr>
            <w:pStyle w:val="7818A1A4437C48CC8FE9EACE39E3B8AD"/>
          </w:pPr>
          <w:r w:rsidRPr="00D60069">
            <w:t>Enter conclusions here.</w:t>
          </w:r>
        </w:p>
      </w:docPartBody>
    </w:docPart>
    <w:docPart>
      <w:docPartPr>
        <w:name w:val="9DEB908C70F6402F93A1ECAE94C94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DC62-4023-4E0A-A82D-BB66ED4A0EA0}"/>
      </w:docPartPr>
      <w:docPartBody>
        <w:p w:rsidR="00000000" w:rsidRDefault="0052792E">
          <w:pPr>
            <w:pStyle w:val="9DEB908C70F6402F93A1ECAE94C94B98"/>
          </w:pPr>
          <w:r w:rsidRPr="00660EF4">
            <w:t>Action items</w:t>
          </w:r>
        </w:p>
      </w:docPartBody>
    </w:docPart>
    <w:docPart>
      <w:docPartPr>
        <w:name w:val="E70D82E91FA541EE8E608CC843AF1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EE1FD-7A74-4133-9961-838D31031BB3}"/>
      </w:docPartPr>
      <w:docPartBody>
        <w:p w:rsidR="00000000" w:rsidRDefault="0052792E">
          <w:pPr>
            <w:pStyle w:val="E70D82E91FA541EE8E608CC843AF145D"/>
          </w:pPr>
          <w:r w:rsidRPr="00660EF4">
            <w:t>Person responsible</w:t>
          </w:r>
        </w:p>
      </w:docPartBody>
    </w:docPart>
    <w:docPart>
      <w:docPartPr>
        <w:name w:val="236CB46123844164BE30DB507B412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0C052-F74F-49C5-945B-0567EEE9557D}"/>
      </w:docPartPr>
      <w:docPartBody>
        <w:p w:rsidR="00000000" w:rsidRDefault="0052792E">
          <w:pPr>
            <w:pStyle w:val="236CB46123844164BE30DB507B412AE5"/>
          </w:pPr>
          <w:r w:rsidRPr="00660EF4">
            <w:t>Deadline</w:t>
          </w:r>
        </w:p>
      </w:docPartBody>
    </w:docPart>
    <w:docPart>
      <w:docPartPr>
        <w:name w:val="940F5D55BD714F11AB6A1A7451C5C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1594-435E-4AEA-ADE1-8AEDC43F2D5F}"/>
      </w:docPartPr>
      <w:docPartBody>
        <w:p w:rsidR="00000000" w:rsidRDefault="0052792E">
          <w:pPr>
            <w:pStyle w:val="940F5D55BD714F11AB6A1A7451C5CA7C"/>
          </w:pPr>
          <w:r w:rsidRPr="00D60069">
            <w:t>Enter action items here</w:t>
          </w:r>
        </w:p>
      </w:docPartBody>
    </w:docPart>
    <w:docPart>
      <w:docPartPr>
        <w:name w:val="4B22C868D7AD4D6696277AE730A6B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A7A7E-8FE9-428A-908F-6AE96FAE7355}"/>
      </w:docPartPr>
      <w:docPartBody>
        <w:p w:rsidR="00000000" w:rsidRDefault="0052792E">
          <w:pPr>
            <w:pStyle w:val="4B22C868D7AD4D6696277AE730A6BF97"/>
          </w:pPr>
          <w:r w:rsidRPr="00D60069">
            <w:t>Enter person responsible here</w:t>
          </w:r>
        </w:p>
      </w:docPartBody>
    </w:docPart>
    <w:docPart>
      <w:docPartPr>
        <w:name w:val="5DFDEC0E781C4A9487FBB9451549B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3CE82-B368-488D-8367-F5FC50A2F337}"/>
      </w:docPartPr>
      <w:docPartBody>
        <w:p w:rsidR="00000000" w:rsidRDefault="0052792E">
          <w:pPr>
            <w:pStyle w:val="5DFDEC0E781C4A9487FBB9451549B0FB"/>
          </w:pPr>
          <w:r w:rsidRPr="00D60069">
            <w:t>Enter deadline here</w:t>
          </w:r>
        </w:p>
      </w:docPartBody>
    </w:docPart>
    <w:docPart>
      <w:docPartPr>
        <w:name w:val="41C0032770EA4F09A9921297D9DA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0DE44-DB0C-40BE-9971-63E23FB2E030}"/>
      </w:docPartPr>
      <w:docPartBody>
        <w:p w:rsidR="00000000" w:rsidRDefault="0052792E">
          <w:pPr>
            <w:pStyle w:val="41C0032770EA4F09A9921297D9DA06D3"/>
          </w:pPr>
          <w:r w:rsidRPr="00D60069">
            <w:t>Enter action items here</w:t>
          </w:r>
        </w:p>
      </w:docPartBody>
    </w:docPart>
    <w:docPart>
      <w:docPartPr>
        <w:name w:val="3CF84A614E6D4D5EBAE24769A4DE6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9F823-5758-4492-89EC-FEF5BB3AE969}"/>
      </w:docPartPr>
      <w:docPartBody>
        <w:p w:rsidR="00000000" w:rsidRDefault="0052792E">
          <w:pPr>
            <w:pStyle w:val="3CF84A614E6D4D5EBAE24769A4DE61C0"/>
          </w:pPr>
          <w:r w:rsidRPr="00D60069">
            <w:t>Enter person responsible here</w:t>
          </w:r>
        </w:p>
      </w:docPartBody>
    </w:docPart>
    <w:docPart>
      <w:docPartPr>
        <w:name w:val="0507C1E1907F4DE9AD14550392AB2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5AB05-8BD2-4407-A471-D7F4D058E8D3}"/>
      </w:docPartPr>
      <w:docPartBody>
        <w:p w:rsidR="00000000" w:rsidRDefault="0052792E">
          <w:pPr>
            <w:pStyle w:val="0507C1E1907F4DE9AD14550392AB2E1B"/>
          </w:pPr>
          <w:r w:rsidRPr="00D60069">
            <w:t>Enter deadline here</w:t>
          </w:r>
        </w:p>
      </w:docPartBody>
    </w:docPart>
    <w:docPart>
      <w:docPartPr>
        <w:name w:val="21394AD31B4A4F3DB0269B94E9843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B58F-B012-4BA0-88E8-128F25E214D1}"/>
      </w:docPartPr>
      <w:docPartBody>
        <w:p w:rsidR="00000000" w:rsidRDefault="0052792E">
          <w:pPr>
            <w:pStyle w:val="21394AD31B4A4F3DB0269B94E98439E4"/>
          </w:pPr>
          <w:r w:rsidRPr="00D60069">
            <w:t>Enter action items here</w:t>
          </w:r>
        </w:p>
      </w:docPartBody>
    </w:docPart>
    <w:docPart>
      <w:docPartPr>
        <w:name w:val="ACEAB924133C462889DE0B458B7C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7DE84-E813-4BD6-94A5-0C99A03AC745}"/>
      </w:docPartPr>
      <w:docPartBody>
        <w:p w:rsidR="00000000" w:rsidRDefault="0052792E">
          <w:pPr>
            <w:pStyle w:val="ACEAB924133C462889DE0B458B7C74FE"/>
          </w:pPr>
          <w:r w:rsidRPr="00D60069">
            <w:t>Enter person responsible here</w:t>
          </w:r>
        </w:p>
      </w:docPartBody>
    </w:docPart>
    <w:docPart>
      <w:docPartPr>
        <w:name w:val="512A81A460844D3187099C8DAAD3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EF65D-A9A7-4D26-8CB2-A8F9298ACADC}"/>
      </w:docPartPr>
      <w:docPartBody>
        <w:p w:rsidR="00000000" w:rsidRDefault="0052792E">
          <w:pPr>
            <w:pStyle w:val="512A81A460844D3187099C8DAAD30949"/>
          </w:pPr>
          <w:r w:rsidRPr="00D60069">
            <w:t>Enter deadline here</w:t>
          </w:r>
        </w:p>
      </w:docPartBody>
    </w:docPart>
    <w:docPart>
      <w:docPartPr>
        <w:name w:val="4AF5F9298AF1455B8124745AE86F0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F8A43-A25B-42D6-A020-8EAF29158F80}"/>
      </w:docPartPr>
      <w:docPartBody>
        <w:p w:rsidR="00000000" w:rsidRDefault="0052792E">
          <w:pPr>
            <w:pStyle w:val="4AF5F9298AF1455B8124745AE86F0A6C"/>
          </w:pPr>
          <w:r w:rsidRPr="00D60069">
            <w:t>Agenda item:</w:t>
          </w:r>
        </w:p>
      </w:docPartBody>
    </w:docPart>
    <w:docPart>
      <w:docPartPr>
        <w:name w:val="5DA39A1EF4AE43888E5E1D3EA7979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C7778-B53B-4E1A-87F5-CF30E69C845E}"/>
      </w:docPartPr>
      <w:docPartBody>
        <w:p w:rsidR="00000000" w:rsidRDefault="0052792E">
          <w:pPr>
            <w:pStyle w:val="5DA39A1EF4AE43888E5E1D3EA7979BB3"/>
          </w:pPr>
          <w:r w:rsidRPr="00D60069">
            <w:t>Enter agenda item here</w:t>
          </w:r>
        </w:p>
      </w:docPartBody>
    </w:docPart>
    <w:docPart>
      <w:docPartPr>
        <w:name w:val="547CFB2C00F04662AA4DE204E57A9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71A8-97AD-4E59-B5D8-688C74BF484C}"/>
      </w:docPartPr>
      <w:docPartBody>
        <w:p w:rsidR="00000000" w:rsidRDefault="0052792E">
          <w:pPr>
            <w:pStyle w:val="547CFB2C00F04662AA4DE204E57A9252"/>
          </w:pPr>
          <w:r w:rsidRPr="00D60069">
            <w:t>Presenter:</w:t>
          </w:r>
        </w:p>
      </w:docPartBody>
    </w:docPart>
    <w:docPart>
      <w:docPartPr>
        <w:name w:val="F8B08A092DAA428DBD5D043DABFB6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2B17C-F0BF-4E63-8DDC-CA031032B2A0}"/>
      </w:docPartPr>
      <w:docPartBody>
        <w:p w:rsidR="00000000" w:rsidRDefault="0052792E">
          <w:pPr>
            <w:pStyle w:val="F8B08A092DAA428DBD5D043DABFB6C89"/>
          </w:pPr>
          <w:r w:rsidRPr="00D60069">
            <w:t>Enter presenter here</w:t>
          </w:r>
        </w:p>
      </w:docPartBody>
    </w:docPart>
    <w:docPart>
      <w:docPartPr>
        <w:name w:val="7D320366F8464D6DBC8047FC4590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8D375-295C-41C3-99D5-61D0DDB71478}"/>
      </w:docPartPr>
      <w:docPartBody>
        <w:p w:rsidR="00000000" w:rsidRDefault="0052792E">
          <w:pPr>
            <w:pStyle w:val="7D320366F8464D6DBC8047FC4590C80A"/>
          </w:pPr>
          <w:r w:rsidRPr="00D60069">
            <w:t>Discussion:</w:t>
          </w:r>
        </w:p>
      </w:docPartBody>
    </w:docPart>
    <w:docPart>
      <w:docPartPr>
        <w:name w:val="B1DBA9DABB15465A994FCBE174632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76465-6246-47D8-9314-33EEAF989B21}"/>
      </w:docPartPr>
      <w:docPartBody>
        <w:p w:rsidR="00000000" w:rsidRDefault="0052792E">
          <w:pPr>
            <w:pStyle w:val="B1DBA9DABB15465A994FCBE174632389"/>
          </w:pPr>
          <w:r w:rsidRPr="00D60069">
            <w:t>To get started right away, just tap any placeholder text (such as this) and start typing to replace it with your own.</w:t>
          </w:r>
        </w:p>
      </w:docPartBody>
    </w:docPart>
    <w:docPart>
      <w:docPartPr>
        <w:name w:val="65614F4B21434AF5B7288713D83D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A0352-F5B3-40D9-AA05-4B6C43EBFC8F}"/>
      </w:docPartPr>
      <w:docPartBody>
        <w:p w:rsidR="00000000" w:rsidRDefault="0052792E">
          <w:pPr>
            <w:pStyle w:val="65614F4B21434AF5B7288713D83DEDA9"/>
          </w:pPr>
          <w:r w:rsidRPr="00D60069">
            <w:t>Conclusions:</w:t>
          </w:r>
        </w:p>
      </w:docPartBody>
    </w:docPart>
    <w:docPart>
      <w:docPartPr>
        <w:name w:val="CBACF7F0099A423CA596D99F641E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C8E73-3CF9-4958-81FF-864D846ABA44}"/>
      </w:docPartPr>
      <w:docPartBody>
        <w:p w:rsidR="00000000" w:rsidRDefault="0052792E">
          <w:pPr>
            <w:pStyle w:val="CBACF7F0099A423CA596D99F641E6218"/>
          </w:pPr>
          <w:r w:rsidRPr="00D60069">
            <w:t>Enter conclusions here.</w:t>
          </w:r>
        </w:p>
      </w:docPartBody>
    </w:docPart>
    <w:docPart>
      <w:docPartPr>
        <w:name w:val="34EF83D49F98453AB6D1D4B5ADE19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F523-FC05-41B3-BB1C-CF7013D01404}"/>
      </w:docPartPr>
      <w:docPartBody>
        <w:p w:rsidR="00000000" w:rsidRDefault="0052792E">
          <w:pPr>
            <w:pStyle w:val="34EF83D49F98453AB6D1D4B5ADE19D50"/>
          </w:pPr>
          <w:r w:rsidRPr="00660EF4">
            <w:t>Action items</w:t>
          </w:r>
        </w:p>
      </w:docPartBody>
    </w:docPart>
    <w:docPart>
      <w:docPartPr>
        <w:name w:val="4D2DD6DD16964D03980B439A011E4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4EC69-9174-4D70-9A5B-E7B1B86BC080}"/>
      </w:docPartPr>
      <w:docPartBody>
        <w:p w:rsidR="00000000" w:rsidRDefault="0052792E">
          <w:pPr>
            <w:pStyle w:val="4D2DD6DD16964D03980B439A011E4121"/>
          </w:pPr>
          <w:r w:rsidRPr="00660EF4">
            <w:t>Person responsible</w:t>
          </w:r>
        </w:p>
      </w:docPartBody>
    </w:docPart>
    <w:docPart>
      <w:docPartPr>
        <w:name w:val="F88F46E22EA0496E83FB9BB0311AA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B66B9-76BF-4472-865A-EE72C985DB25}"/>
      </w:docPartPr>
      <w:docPartBody>
        <w:p w:rsidR="00000000" w:rsidRDefault="0052792E">
          <w:pPr>
            <w:pStyle w:val="F88F46E22EA0496E83FB9BB0311AADC9"/>
          </w:pPr>
          <w:r w:rsidRPr="00660EF4">
            <w:t>Deadline</w:t>
          </w:r>
        </w:p>
      </w:docPartBody>
    </w:docPart>
    <w:docPart>
      <w:docPartPr>
        <w:name w:val="8B679F0F704142FFA4A50FE03497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7A64-B824-440A-BDB7-A37A0C48AA99}"/>
      </w:docPartPr>
      <w:docPartBody>
        <w:p w:rsidR="00000000" w:rsidRDefault="0052792E">
          <w:pPr>
            <w:pStyle w:val="8B679F0F704142FFA4A50FE034975565"/>
          </w:pPr>
          <w:r w:rsidRPr="00D60069">
            <w:t>Enter action items here</w:t>
          </w:r>
        </w:p>
      </w:docPartBody>
    </w:docPart>
    <w:docPart>
      <w:docPartPr>
        <w:name w:val="67EB1F17CE6A44CB955A4D16F6852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9356-7EFE-4AC1-A7D1-5B17DA1A2BBE}"/>
      </w:docPartPr>
      <w:docPartBody>
        <w:p w:rsidR="00000000" w:rsidRDefault="0052792E">
          <w:pPr>
            <w:pStyle w:val="67EB1F17CE6A44CB955A4D16F68529A0"/>
          </w:pPr>
          <w:r w:rsidRPr="00D60069">
            <w:t>Enter person responsible here</w:t>
          </w:r>
        </w:p>
      </w:docPartBody>
    </w:docPart>
    <w:docPart>
      <w:docPartPr>
        <w:name w:val="9DFEFDF7D81B43DFB6B52A93306D6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92FFF-A0F5-4DA0-816D-A3554FDB075C}"/>
      </w:docPartPr>
      <w:docPartBody>
        <w:p w:rsidR="00000000" w:rsidRDefault="0052792E">
          <w:pPr>
            <w:pStyle w:val="9DFEFDF7D81B43DFB6B52A93306D6EDF"/>
          </w:pPr>
          <w:r w:rsidRPr="00D60069">
            <w:t>Enter deadline here</w:t>
          </w:r>
        </w:p>
      </w:docPartBody>
    </w:docPart>
    <w:docPart>
      <w:docPartPr>
        <w:name w:val="8F5BCAB7EAB24F729C5EAF96AA0F5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0F0B0-2B95-4D5E-BAAC-523F335CA816}"/>
      </w:docPartPr>
      <w:docPartBody>
        <w:p w:rsidR="00000000" w:rsidRDefault="0052792E">
          <w:pPr>
            <w:pStyle w:val="8F5BCAB7EAB24F729C5EAF96AA0F5E07"/>
          </w:pPr>
          <w:r w:rsidRPr="00D60069">
            <w:t>Enter action items here</w:t>
          </w:r>
        </w:p>
      </w:docPartBody>
    </w:docPart>
    <w:docPart>
      <w:docPartPr>
        <w:name w:val="C849617C10C14318946DD9F1267DC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28F4-3258-4B4B-A08B-376551DD0017}"/>
      </w:docPartPr>
      <w:docPartBody>
        <w:p w:rsidR="00000000" w:rsidRDefault="0052792E">
          <w:pPr>
            <w:pStyle w:val="C849617C10C14318946DD9F1267DC049"/>
          </w:pPr>
          <w:r w:rsidRPr="00D60069">
            <w:t>Enter person responsible here</w:t>
          </w:r>
        </w:p>
      </w:docPartBody>
    </w:docPart>
    <w:docPart>
      <w:docPartPr>
        <w:name w:val="6BA52A5E546143FBB36461BC691C6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C1EF-48A1-4968-90B4-C9D6F2E94EEB}"/>
      </w:docPartPr>
      <w:docPartBody>
        <w:p w:rsidR="00000000" w:rsidRDefault="0052792E">
          <w:pPr>
            <w:pStyle w:val="6BA52A5E546143FBB36461BC691C6D5B"/>
          </w:pPr>
          <w:r w:rsidRPr="00D60069">
            <w:t>Enter deadline here</w:t>
          </w:r>
        </w:p>
      </w:docPartBody>
    </w:docPart>
    <w:docPart>
      <w:docPartPr>
        <w:name w:val="AFEDF8E5A762420B9E36B518877B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E3CD-98F2-4D36-9424-B33F2A67CED0}"/>
      </w:docPartPr>
      <w:docPartBody>
        <w:p w:rsidR="00000000" w:rsidRDefault="0052792E">
          <w:pPr>
            <w:pStyle w:val="AFEDF8E5A762420B9E36B518877BF616"/>
          </w:pPr>
          <w:r w:rsidRPr="00D60069">
            <w:t>Enter action items here</w:t>
          </w:r>
        </w:p>
      </w:docPartBody>
    </w:docPart>
    <w:docPart>
      <w:docPartPr>
        <w:name w:val="346F785BDAD14E70AB0C64D0A3E0C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67D1B-3EA8-487C-BC25-9D9DB4EE019F}"/>
      </w:docPartPr>
      <w:docPartBody>
        <w:p w:rsidR="00000000" w:rsidRDefault="0052792E">
          <w:pPr>
            <w:pStyle w:val="346F785BDAD14E70AB0C64D0A3E0C154"/>
          </w:pPr>
          <w:r w:rsidRPr="00D60069">
            <w:t>Enter person responsible here</w:t>
          </w:r>
        </w:p>
      </w:docPartBody>
    </w:docPart>
    <w:docPart>
      <w:docPartPr>
        <w:name w:val="D0B97158BB354FFCB570CB9DAF4C1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97BB-E475-4F95-8B42-05D38A3E6A9C}"/>
      </w:docPartPr>
      <w:docPartBody>
        <w:p w:rsidR="00000000" w:rsidRDefault="0052792E">
          <w:pPr>
            <w:pStyle w:val="D0B97158BB354FFCB570CB9DAF4C1D7A"/>
          </w:pPr>
          <w:r w:rsidRPr="00D60069">
            <w:t>Enter deadline here</w:t>
          </w:r>
        </w:p>
      </w:docPartBody>
    </w:docPart>
    <w:docPart>
      <w:docPartPr>
        <w:name w:val="DE4343A80E214F378721A561A164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2051B-6635-4253-B8F8-7982A8EDD9BF}"/>
      </w:docPartPr>
      <w:docPartBody>
        <w:p w:rsidR="00000000" w:rsidRDefault="0052792E">
          <w:pPr>
            <w:pStyle w:val="DE4343A80E214F378721A561A1647813"/>
          </w:pPr>
          <w:r w:rsidRPr="00D60069">
            <w:t>Other Information</w:t>
          </w:r>
        </w:p>
      </w:docPartBody>
    </w:docPart>
    <w:docPart>
      <w:docPartPr>
        <w:name w:val="42411A190B65406DB6AF58B6240DD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7DC45-C4C2-48A2-A18F-1420D7B736A6}"/>
      </w:docPartPr>
      <w:docPartBody>
        <w:p w:rsidR="00000000" w:rsidRDefault="0052792E">
          <w:pPr>
            <w:pStyle w:val="42411A190B65406DB6AF58B6240DD727"/>
          </w:pPr>
          <w:r w:rsidRPr="00D60069">
            <w:t>Observers:</w:t>
          </w:r>
        </w:p>
      </w:docPartBody>
    </w:docPart>
    <w:docPart>
      <w:docPartPr>
        <w:name w:val="FCCD1DEBCBFD4DA7A71682F76AC02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3FF8-98B5-4D05-A02D-68941DC70542}"/>
      </w:docPartPr>
      <w:docPartBody>
        <w:p w:rsidR="00000000" w:rsidRDefault="0052792E">
          <w:pPr>
            <w:pStyle w:val="FCCD1DEBCBFD4DA7A71682F76AC02B30"/>
          </w:pPr>
          <w:r w:rsidRPr="00D60069">
            <w:t>Enter observers here.</w:t>
          </w:r>
        </w:p>
      </w:docPartBody>
    </w:docPart>
    <w:docPart>
      <w:docPartPr>
        <w:name w:val="6BC5D38A42224EA981F27B36C44C1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262CA-5401-4E86-A2B8-BF2C4E7FC436}"/>
      </w:docPartPr>
      <w:docPartBody>
        <w:p w:rsidR="00000000" w:rsidRDefault="0052792E">
          <w:pPr>
            <w:pStyle w:val="6BC5D38A42224EA981F27B36C44C1A04"/>
          </w:pPr>
          <w:r w:rsidRPr="00D60069">
            <w:t>Resources:</w:t>
          </w:r>
        </w:p>
      </w:docPartBody>
    </w:docPart>
    <w:docPart>
      <w:docPartPr>
        <w:name w:val="2A094E511FEB469F973E50AC70CF9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44CC6-B661-4898-957A-DF856F085AD3}"/>
      </w:docPartPr>
      <w:docPartBody>
        <w:p w:rsidR="00000000" w:rsidRDefault="0052792E">
          <w:pPr>
            <w:pStyle w:val="2A094E511FEB469F973E50AC70CF9C9D"/>
          </w:pPr>
          <w:r w:rsidRPr="00D60069">
            <w:t>Enter resources here.</w:t>
          </w:r>
        </w:p>
      </w:docPartBody>
    </w:docPart>
    <w:docPart>
      <w:docPartPr>
        <w:name w:val="4F0CDCCC138D4731B7187E499A08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689D8-5A2B-4D55-8CFB-A9036D60D90C}"/>
      </w:docPartPr>
      <w:docPartBody>
        <w:p w:rsidR="00000000" w:rsidRDefault="0052792E">
          <w:pPr>
            <w:pStyle w:val="4F0CDCCC138D4731B7187E499A083FBC"/>
          </w:pPr>
          <w:r w:rsidRPr="00D60069">
            <w:t>Special notes:</w:t>
          </w:r>
        </w:p>
      </w:docPartBody>
    </w:docPart>
    <w:docPart>
      <w:docPartPr>
        <w:name w:val="CA22B94EC46F4EB69C9A8BE29E0F6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D829C-F48D-4FB2-92C8-03BAF3A8BDC9}"/>
      </w:docPartPr>
      <w:docPartBody>
        <w:p w:rsidR="00000000" w:rsidRDefault="0052792E">
          <w:pPr>
            <w:pStyle w:val="CA22B94EC46F4EB69C9A8BE29E0F68DF"/>
          </w:pPr>
          <w:r w:rsidRPr="00D60069"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D7AFF60C646A098DB68727C271D06">
    <w:name w:val="A09D7AFF60C646A098DB68727C271D06"/>
  </w:style>
  <w:style w:type="paragraph" w:customStyle="1" w:styleId="66B7334471794718926A43EE034775E6">
    <w:name w:val="66B7334471794718926A43EE034775E6"/>
  </w:style>
  <w:style w:type="paragraph" w:customStyle="1" w:styleId="F6AD05CB5AB14E76A93363561028227D">
    <w:name w:val="F6AD05CB5AB14E76A93363561028227D"/>
  </w:style>
  <w:style w:type="paragraph" w:customStyle="1" w:styleId="EB77E4D05D5F4B7AB5772347EF633DA0">
    <w:name w:val="EB77E4D05D5F4B7AB5772347EF633DA0"/>
  </w:style>
  <w:style w:type="paragraph" w:customStyle="1" w:styleId="EAA2E331788D4CA9B9CF8FAFA8B848D3">
    <w:name w:val="EAA2E331788D4CA9B9CF8FAFA8B848D3"/>
  </w:style>
  <w:style w:type="paragraph" w:customStyle="1" w:styleId="1B36E15335924CC29CF6E83B6D0F5274">
    <w:name w:val="1B36E15335924CC29CF6E83B6D0F5274"/>
  </w:style>
  <w:style w:type="paragraph" w:customStyle="1" w:styleId="65CE306250E643838552D363908E66FA">
    <w:name w:val="65CE306250E643838552D363908E66FA"/>
  </w:style>
  <w:style w:type="paragraph" w:customStyle="1" w:styleId="FB88B3C2D3794C55A172324B94257FA8">
    <w:name w:val="FB88B3C2D3794C55A172324B94257FA8"/>
  </w:style>
  <w:style w:type="paragraph" w:customStyle="1" w:styleId="29549DB91C6F4AD0B0CDDF1D52340EF5">
    <w:name w:val="29549DB91C6F4AD0B0CDDF1D52340EF5"/>
  </w:style>
  <w:style w:type="paragraph" w:customStyle="1" w:styleId="78F758FB3F89405AB93B4BFCE28BA6EF">
    <w:name w:val="78F758FB3F89405AB93B4BFCE28BA6EF"/>
  </w:style>
  <w:style w:type="paragraph" w:customStyle="1" w:styleId="D858F0F1FEE2457D87DB801E870BBCB5">
    <w:name w:val="D858F0F1FEE2457D87DB801E870BBCB5"/>
  </w:style>
  <w:style w:type="paragraph" w:customStyle="1" w:styleId="9F6F2939DE02456BA2949783D344DAC2">
    <w:name w:val="9F6F2939DE02456BA2949783D344DAC2"/>
  </w:style>
  <w:style w:type="paragraph" w:customStyle="1" w:styleId="4324359E4C7842F6A842A692F4257DF1">
    <w:name w:val="4324359E4C7842F6A842A692F4257DF1"/>
  </w:style>
  <w:style w:type="paragraph" w:customStyle="1" w:styleId="E1F4F492D79746E5B98C7AE19DD9C4F3">
    <w:name w:val="E1F4F492D79746E5B98C7AE19DD9C4F3"/>
  </w:style>
  <w:style w:type="paragraph" w:customStyle="1" w:styleId="FEDFD953DDFD4600A79620CB89A47804">
    <w:name w:val="FEDFD953DDFD4600A79620CB89A47804"/>
  </w:style>
  <w:style w:type="paragraph" w:customStyle="1" w:styleId="6E9956D239B54837A5DEF87481B44906">
    <w:name w:val="6E9956D239B54837A5DEF87481B44906"/>
  </w:style>
  <w:style w:type="paragraph" w:customStyle="1" w:styleId="39BE7088A1984488A01F087FC553FDE6">
    <w:name w:val="39BE7088A1984488A01F087FC553FDE6"/>
  </w:style>
  <w:style w:type="paragraph" w:customStyle="1" w:styleId="EEB56A4993234113B0537FABE61E1DC8">
    <w:name w:val="EEB56A4993234113B0537FABE61E1DC8"/>
  </w:style>
  <w:style w:type="paragraph" w:customStyle="1" w:styleId="92B95DCD5C734396913C069B7B12FD52">
    <w:name w:val="92B95DCD5C734396913C069B7B12FD52"/>
  </w:style>
  <w:style w:type="paragraph" w:customStyle="1" w:styleId="1729C11C51A0497BAA6FB7D478568378">
    <w:name w:val="1729C11C51A0497BAA6FB7D478568378"/>
  </w:style>
  <w:style w:type="paragraph" w:customStyle="1" w:styleId="1EF3F5BA3AC44436ADCEB265802DD937">
    <w:name w:val="1EF3F5BA3AC44436ADCEB265802DD937"/>
  </w:style>
  <w:style w:type="paragraph" w:customStyle="1" w:styleId="B8AFFB0893B34FA3939572D5E2AA1EE0">
    <w:name w:val="B8AFFB0893B34FA3939572D5E2AA1EE0"/>
  </w:style>
  <w:style w:type="paragraph" w:customStyle="1" w:styleId="0443E980ABB94A53B03263AA6CBD0F33">
    <w:name w:val="0443E980ABB94A53B03263AA6CBD0F33"/>
  </w:style>
  <w:style w:type="paragraph" w:customStyle="1" w:styleId="91BA7174EBF54C21AD31F6A5FBD7087E">
    <w:name w:val="91BA7174EBF54C21AD31F6A5FBD7087E"/>
  </w:style>
  <w:style w:type="paragraph" w:customStyle="1" w:styleId="C4EA069530BB4ADEA1A4DD9B8F231B28">
    <w:name w:val="C4EA069530BB4ADEA1A4DD9B8F231B28"/>
  </w:style>
  <w:style w:type="paragraph" w:customStyle="1" w:styleId="FDAFB403CE644D43B4E089182A9C84DC">
    <w:name w:val="FDAFB403CE644D43B4E089182A9C84DC"/>
  </w:style>
  <w:style w:type="paragraph" w:customStyle="1" w:styleId="3F91A3F45B2A4B299441E616A989D824">
    <w:name w:val="3F91A3F45B2A4B299441E616A989D824"/>
  </w:style>
  <w:style w:type="paragraph" w:customStyle="1" w:styleId="75748AED2F214B63B720E2ACFE44FB08">
    <w:name w:val="75748AED2F214B63B720E2ACFE44FB08"/>
  </w:style>
  <w:style w:type="paragraph" w:customStyle="1" w:styleId="CDB05D917ED94A5699AD7CD77357D424">
    <w:name w:val="CDB05D917ED94A5699AD7CD77357D424"/>
  </w:style>
  <w:style w:type="paragraph" w:customStyle="1" w:styleId="2E513188EA58450EB572EAE8F26343E7">
    <w:name w:val="2E513188EA58450EB572EAE8F26343E7"/>
  </w:style>
  <w:style w:type="paragraph" w:customStyle="1" w:styleId="78A41742757F4D50A0B2B58626FFD18A">
    <w:name w:val="78A41742757F4D50A0B2B58626FFD18A"/>
  </w:style>
  <w:style w:type="paragraph" w:customStyle="1" w:styleId="F735929B892A45DFA93070DEAA9D65C1">
    <w:name w:val="F735929B892A45DFA93070DEAA9D65C1"/>
  </w:style>
  <w:style w:type="paragraph" w:customStyle="1" w:styleId="BE9C1C375C2B463BB06A224F7BDFB068">
    <w:name w:val="BE9C1C375C2B463BB06A224F7BDFB068"/>
  </w:style>
  <w:style w:type="paragraph" w:customStyle="1" w:styleId="1998D4012FA34F2896A4373D42E89147">
    <w:name w:val="1998D4012FA34F2896A4373D42E89147"/>
  </w:style>
  <w:style w:type="paragraph" w:customStyle="1" w:styleId="D84DDD28B93F4A1C8991F3EBCD4D420A">
    <w:name w:val="D84DDD28B93F4A1C8991F3EBCD4D420A"/>
  </w:style>
  <w:style w:type="paragraph" w:customStyle="1" w:styleId="BE673C578E9C4C0EB1781574CB94292C">
    <w:name w:val="BE673C578E9C4C0EB1781574CB94292C"/>
  </w:style>
  <w:style w:type="paragraph" w:customStyle="1" w:styleId="3100BEC8517E4199AB94020B719C5AF3">
    <w:name w:val="3100BEC8517E4199AB94020B719C5AF3"/>
  </w:style>
  <w:style w:type="paragraph" w:customStyle="1" w:styleId="8B01A4C2042D4E1AA80AC6C24553C0F0">
    <w:name w:val="8B01A4C2042D4E1AA80AC6C24553C0F0"/>
  </w:style>
  <w:style w:type="paragraph" w:customStyle="1" w:styleId="46429007929741C88DC91D07CBBA7FAA">
    <w:name w:val="46429007929741C88DC91D07CBBA7FAA"/>
  </w:style>
  <w:style w:type="paragraph" w:customStyle="1" w:styleId="3EDAC733E6C848E7BEE891FC0D464530">
    <w:name w:val="3EDAC733E6C848E7BEE891FC0D464530"/>
  </w:style>
  <w:style w:type="paragraph" w:customStyle="1" w:styleId="500FE4828BA44988A85856AF2D3DA319">
    <w:name w:val="500FE4828BA44988A85856AF2D3DA319"/>
  </w:style>
  <w:style w:type="paragraph" w:customStyle="1" w:styleId="EC8FFCAB92B24B3EAF6FEAAFE26538D1">
    <w:name w:val="EC8FFCAB92B24B3EAF6FEAAFE26538D1"/>
  </w:style>
  <w:style w:type="paragraph" w:customStyle="1" w:styleId="46419A0D41504C53A7C9A3F4F6090782">
    <w:name w:val="46419A0D41504C53A7C9A3F4F6090782"/>
  </w:style>
  <w:style w:type="paragraph" w:customStyle="1" w:styleId="1BBE5A2D4B394927A797B04B61A09E6B">
    <w:name w:val="1BBE5A2D4B394927A797B04B61A09E6B"/>
  </w:style>
  <w:style w:type="paragraph" w:customStyle="1" w:styleId="73B509EDA3074E529782E4051B5D8DD8">
    <w:name w:val="73B509EDA3074E529782E4051B5D8DD8"/>
  </w:style>
  <w:style w:type="paragraph" w:customStyle="1" w:styleId="A0C12CD334E844D2860BB1272AC42E87">
    <w:name w:val="A0C12CD334E844D2860BB1272AC42E87"/>
  </w:style>
  <w:style w:type="paragraph" w:customStyle="1" w:styleId="AA2801A8A710494BAA49E535B357010C">
    <w:name w:val="AA2801A8A710494BAA49E535B357010C"/>
  </w:style>
  <w:style w:type="paragraph" w:customStyle="1" w:styleId="A237F52C41C54FD287C02F65F46AF690">
    <w:name w:val="A237F52C41C54FD287C02F65F46AF690"/>
  </w:style>
  <w:style w:type="paragraph" w:customStyle="1" w:styleId="7818A1A4437C48CC8FE9EACE39E3B8AD">
    <w:name w:val="7818A1A4437C48CC8FE9EACE39E3B8AD"/>
  </w:style>
  <w:style w:type="paragraph" w:customStyle="1" w:styleId="9DEB908C70F6402F93A1ECAE94C94B98">
    <w:name w:val="9DEB908C70F6402F93A1ECAE94C94B98"/>
  </w:style>
  <w:style w:type="paragraph" w:customStyle="1" w:styleId="E70D82E91FA541EE8E608CC843AF145D">
    <w:name w:val="E70D82E91FA541EE8E608CC843AF145D"/>
  </w:style>
  <w:style w:type="paragraph" w:customStyle="1" w:styleId="236CB46123844164BE30DB507B412AE5">
    <w:name w:val="236CB46123844164BE30DB507B412AE5"/>
  </w:style>
  <w:style w:type="paragraph" w:customStyle="1" w:styleId="940F5D55BD714F11AB6A1A7451C5CA7C">
    <w:name w:val="940F5D55BD714F11AB6A1A7451C5CA7C"/>
  </w:style>
  <w:style w:type="paragraph" w:customStyle="1" w:styleId="4B22C868D7AD4D6696277AE730A6BF97">
    <w:name w:val="4B22C868D7AD4D6696277AE730A6BF97"/>
  </w:style>
  <w:style w:type="paragraph" w:customStyle="1" w:styleId="5DFDEC0E781C4A9487FBB9451549B0FB">
    <w:name w:val="5DFDEC0E781C4A9487FBB9451549B0FB"/>
  </w:style>
  <w:style w:type="paragraph" w:customStyle="1" w:styleId="41C0032770EA4F09A9921297D9DA06D3">
    <w:name w:val="41C0032770EA4F09A9921297D9DA06D3"/>
  </w:style>
  <w:style w:type="paragraph" w:customStyle="1" w:styleId="3CF84A614E6D4D5EBAE24769A4DE61C0">
    <w:name w:val="3CF84A614E6D4D5EBAE24769A4DE61C0"/>
  </w:style>
  <w:style w:type="paragraph" w:customStyle="1" w:styleId="0507C1E1907F4DE9AD14550392AB2E1B">
    <w:name w:val="0507C1E1907F4DE9AD14550392AB2E1B"/>
  </w:style>
  <w:style w:type="paragraph" w:customStyle="1" w:styleId="21394AD31B4A4F3DB0269B94E98439E4">
    <w:name w:val="21394AD31B4A4F3DB0269B94E98439E4"/>
  </w:style>
  <w:style w:type="paragraph" w:customStyle="1" w:styleId="ACEAB924133C462889DE0B458B7C74FE">
    <w:name w:val="ACEAB924133C462889DE0B458B7C74FE"/>
  </w:style>
  <w:style w:type="paragraph" w:customStyle="1" w:styleId="512A81A460844D3187099C8DAAD30949">
    <w:name w:val="512A81A460844D3187099C8DAAD30949"/>
  </w:style>
  <w:style w:type="paragraph" w:customStyle="1" w:styleId="4AF5F9298AF1455B8124745AE86F0A6C">
    <w:name w:val="4AF5F9298AF1455B8124745AE86F0A6C"/>
  </w:style>
  <w:style w:type="paragraph" w:customStyle="1" w:styleId="5DA39A1EF4AE43888E5E1D3EA7979BB3">
    <w:name w:val="5DA39A1EF4AE43888E5E1D3EA7979BB3"/>
  </w:style>
  <w:style w:type="paragraph" w:customStyle="1" w:styleId="547CFB2C00F04662AA4DE204E57A9252">
    <w:name w:val="547CFB2C00F04662AA4DE204E57A9252"/>
  </w:style>
  <w:style w:type="paragraph" w:customStyle="1" w:styleId="F8B08A092DAA428DBD5D043DABFB6C89">
    <w:name w:val="F8B08A092DAA428DBD5D043DABFB6C89"/>
  </w:style>
  <w:style w:type="paragraph" w:customStyle="1" w:styleId="7D320366F8464D6DBC8047FC4590C80A">
    <w:name w:val="7D320366F8464D6DBC8047FC4590C80A"/>
  </w:style>
  <w:style w:type="paragraph" w:customStyle="1" w:styleId="B1DBA9DABB15465A994FCBE174632389">
    <w:name w:val="B1DBA9DABB15465A994FCBE174632389"/>
  </w:style>
  <w:style w:type="paragraph" w:customStyle="1" w:styleId="65614F4B21434AF5B7288713D83DEDA9">
    <w:name w:val="65614F4B21434AF5B7288713D83DEDA9"/>
  </w:style>
  <w:style w:type="paragraph" w:customStyle="1" w:styleId="CBACF7F0099A423CA596D99F641E6218">
    <w:name w:val="CBACF7F0099A423CA596D99F641E6218"/>
  </w:style>
  <w:style w:type="paragraph" w:customStyle="1" w:styleId="34EF83D49F98453AB6D1D4B5ADE19D50">
    <w:name w:val="34EF83D49F98453AB6D1D4B5ADE19D50"/>
  </w:style>
  <w:style w:type="paragraph" w:customStyle="1" w:styleId="4D2DD6DD16964D03980B439A011E4121">
    <w:name w:val="4D2DD6DD16964D03980B439A011E4121"/>
  </w:style>
  <w:style w:type="paragraph" w:customStyle="1" w:styleId="F88F46E22EA0496E83FB9BB0311AADC9">
    <w:name w:val="F88F46E22EA0496E83FB9BB0311AADC9"/>
  </w:style>
  <w:style w:type="paragraph" w:customStyle="1" w:styleId="8B679F0F704142FFA4A50FE034975565">
    <w:name w:val="8B679F0F704142FFA4A50FE034975565"/>
  </w:style>
  <w:style w:type="paragraph" w:customStyle="1" w:styleId="67EB1F17CE6A44CB955A4D16F68529A0">
    <w:name w:val="67EB1F17CE6A44CB955A4D16F68529A0"/>
  </w:style>
  <w:style w:type="paragraph" w:customStyle="1" w:styleId="9DFEFDF7D81B43DFB6B52A93306D6EDF">
    <w:name w:val="9DFEFDF7D81B43DFB6B52A93306D6EDF"/>
  </w:style>
  <w:style w:type="paragraph" w:customStyle="1" w:styleId="8F5BCAB7EAB24F729C5EAF96AA0F5E07">
    <w:name w:val="8F5BCAB7EAB24F729C5EAF96AA0F5E07"/>
  </w:style>
  <w:style w:type="paragraph" w:customStyle="1" w:styleId="C849617C10C14318946DD9F1267DC049">
    <w:name w:val="C849617C10C14318946DD9F1267DC049"/>
  </w:style>
  <w:style w:type="paragraph" w:customStyle="1" w:styleId="6BA52A5E546143FBB36461BC691C6D5B">
    <w:name w:val="6BA52A5E546143FBB36461BC691C6D5B"/>
  </w:style>
  <w:style w:type="paragraph" w:customStyle="1" w:styleId="AFEDF8E5A762420B9E36B518877BF616">
    <w:name w:val="AFEDF8E5A762420B9E36B518877BF616"/>
  </w:style>
  <w:style w:type="paragraph" w:customStyle="1" w:styleId="346F785BDAD14E70AB0C64D0A3E0C154">
    <w:name w:val="346F785BDAD14E70AB0C64D0A3E0C154"/>
  </w:style>
  <w:style w:type="paragraph" w:customStyle="1" w:styleId="D0B97158BB354FFCB570CB9DAF4C1D7A">
    <w:name w:val="D0B97158BB354FFCB570CB9DAF4C1D7A"/>
  </w:style>
  <w:style w:type="paragraph" w:customStyle="1" w:styleId="DE4343A80E214F378721A561A1647813">
    <w:name w:val="DE4343A80E214F378721A561A1647813"/>
  </w:style>
  <w:style w:type="paragraph" w:customStyle="1" w:styleId="42411A190B65406DB6AF58B6240DD727">
    <w:name w:val="42411A190B65406DB6AF58B6240DD727"/>
  </w:style>
  <w:style w:type="paragraph" w:customStyle="1" w:styleId="FCCD1DEBCBFD4DA7A71682F76AC02B30">
    <w:name w:val="FCCD1DEBCBFD4DA7A71682F76AC02B30"/>
  </w:style>
  <w:style w:type="paragraph" w:customStyle="1" w:styleId="6BC5D38A42224EA981F27B36C44C1A04">
    <w:name w:val="6BC5D38A42224EA981F27B36C44C1A04"/>
  </w:style>
  <w:style w:type="paragraph" w:customStyle="1" w:styleId="2A094E511FEB469F973E50AC70CF9C9D">
    <w:name w:val="2A094E511FEB469F973E50AC70CF9C9D"/>
  </w:style>
  <w:style w:type="paragraph" w:customStyle="1" w:styleId="4F0CDCCC138D4731B7187E499A083FBC">
    <w:name w:val="4F0CDCCC138D4731B7187E499A083FBC"/>
  </w:style>
  <w:style w:type="paragraph" w:customStyle="1" w:styleId="CA22B94EC46F4EB69C9A8BE29E0F68DF">
    <w:name w:val="CA22B94EC46F4EB69C9A8BE29E0F68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329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2022-05-23T04:08:00Z</dcterms:created>
  <dcterms:modified xsi:type="dcterms:W3CDTF">2022-05-23T04:45:00Z</dcterms:modified>
  <cp:version/>
</cp:coreProperties>
</file>